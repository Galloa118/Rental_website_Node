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088334B7" w14:textId="77777777" w:rsidR="00D46E75" w:rsidRDefault="00E034FD">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088334FF" wp14:editId="08833500">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33522" w14:textId="77777777" w:rsidR="00D46E75" w:rsidRDefault="00D46E75">
                                <w:pPr>
                                  <w:pStyle w:val="Subtitle"/>
                                </w:pPr>
                              </w:p>
                              <w:p w14:paraId="08833523" w14:textId="77777777" w:rsidR="00D46E75" w:rsidRDefault="00CC2A10">
                                <w:pPr>
                                  <w:pStyle w:val="Contactinfo"/>
                                </w:pPr>
                                <w:sdt>
                                  <w:sdtPr>
                                    <w:alias w:val="Company"/>
                                    <w:tag w:val=""/>
                                    <w:id w:val="733736139"/>
                                    <w:placeholder>
                                      <w:docPart w:val="AC66A068901B49049D315E59A852B499"/>
                                    </w:placeholder>
                                    <w:dataBinding w:prefixMappings="xmlns:ns0='http://schemas.openxmlformats.org/officeDocument/2006/extended-properties' " w:xpath="/ns0:Properties[1]/ns0:Company[1]" w:storeItemID="{6668398D-A668-4E3E-A5EB-62B293D839F1}"/>
                                    <w:text/>
                                  </w:sdtPr>
                                  <w:sdtEndPr/>
                                  <w:sdtContent>
                                    <w:r w:rsidR="00134870">
                                      <w:rPr>
                                        <w:caps w:val="0"/>
                                      </w:rPr>
                                      <w:t>IT 440 – Spring 2018</w:t>
                                    </w:r>
                                  </w:sdtContent>
                                </w:sdt>
                              </w:p>
                              <w:p w14:paraId="08833524" w14:textId="77777777" w:rsidR="00D46E75" w:rsidRDefault="00CC2A10">
                                <w:pPr>
                                  <w:pStyle w:val="Contactinfo"/>
                                </w:pPr>
                                <w:sdt>
                                  <w:sdtPr>
                                    <w:alias w:val="Company Address"/>
                                    <w:tag w:val=""/>
                                    <w:id w:val="-1515219664"/>
                                    <w:placeholder>
                                      <w:docPart w:val="03E9F2FD1D5546B78824BCE8B70583EF"/>
                                    </w:placeholder>
                                    <w:dataBinding w:prefixMappings="xmlns:ns0='http://schemas.microsoft.com/office/2006/coverPageProps' " w:xpath="/ns0:CoverPageProperties[1]/ns0:CompanyAddress[1]" w:storeItemID="{55AF091B-3C7A-41E3-B477-F2FDAA23CFDA}"/>
                                    <w:text/>
                                  </w:sdtPr>
                                  <w:sdtEndPr/>
                                  <w:sdtContent>
                                    <w:r w:rsidR="00134870">
                                      <w:rPr>
                                        <w:caps w:val="0"/>
                                      </w:rPr>
                                      <w:t>Minnesota State University, Mankato</w:t>
                                    </w:r>
                                  </w:sdtContent>
                                </w:sdt>
                                <w:r w:rsidR="00134870">
                                  <w:rPr>
                                    <w:caps w:val="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088334FF"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08833522" w14:textId="77777777" w:rsidR="00D46E75" w:rsidRDefault="00D46E75">
                          <w:pPr>
                            <w:pStyle w:val="Subtitle"/>
                          </w:pPr>
                        </w:p>
                        <w:p w14:paraId="08833523" w14:textId="77777777" w:rsidR="00D46E75" w:rsidRDefault="00CC2A10">
                          <w:pPr>
                            <w:pStyle w:val="Contactinfo"/>
                          </w:pPr>
                          <w:sdt>
                            <w:sdtPr>
                              <w:alias w:val="Company"/>
                              <w:tag w:val=""/>
                              <w:id w:val="733736139"/>
                              <w:placeholder>
                                <w:docPart w:val="AC66A068901B49049D315E59A852B499"/>
                              </w:placeholder>
                              <w:dataBinding w:prefixMappings="xmlns:ns0='http://schemas.openxmlformats.org/officeDocument/2006/extended-properties' " w:xpath="/ns0:Properties[1]/ns0:Company[1]" w:storeItemID="{6668398D-A668-4E3E-A5EB-62B293D839F1}"/>
                              <w:text/>
                            </w:sdtPr>
                            <w:sdtEndPr/>
                            <w:sdtContent>
                              <w:r w:rsidR="00134870">
                                <w:rPr>
                                  <w:caps w:val="0"/>
                                </w:rPr>
                                <w:t>IT 440 – Spring 2018</w:t>
                              </w:r>
                            </w:sdtContent>
                          </w:sdt>
                        </w:p>
                        <w:p w14:paraId="08833524" w14:textId="77777777" w:rsidR="00D46E75" w:rsidRDefault="00CC2A10">
                          <w:pPr>
                            <w:pStyle w:val="Contactinfo"/>
                          </w:pPr>
                          <w:sdt>
                            <w:sdtPr>
                              <w:alias w:val="Company Address"/>
                              <w:tag w:val=""/>
                              <w:id w:val="-1515219664"/>
                              <w:placeholder>
                                <w:docPart w:val="03E9F2FD1D5546B78824BCE8B70583EF"/>
                              </w:placeholder>
                              <w:dataBinding w:prefixMappings="xmlns:ns0='http://schemas.microsoft.com/office/2006/coverPageProps' " w:xpath="/ns0:CoverPageProperties[1]/ns0:CompanyAddress[1]" w:storeItemID="{55AF091B-3C7A-41E3-B477-F2FDAA23CFDA}"/>
                              <w:text/>
                            </w:sdtPr>
                            <w:sdtEndPr/>
                            <w:sdtContent>
                              <w:r w:rsidR="00134870">
                                <w:rPr>
                                  <w:caps w:val="0"/>
                                </w:rPr>
                                <w:t>Minnesota State University, Mankato</w:t>
                              </w:r>
                            </w:sdtContent>
                          </w:sdt>
                          <w:r w:rsidR="00134870">
                            <w:rPr>
                              <w:caps w:val="0"/>
                            </w:rP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08833501" wp14:editId="08833502">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33525" w14:textId="77777777" w:rsidR="00D46E75" w:rsidRDefault="00D46E75">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8833526" w14:textId="77777777" w:rsidR="00D46E75" w:rsidRDefault="005D3F8E">
                                    <w:pPr>
                                      <w:pStyle w:val="Title"/>
                                    </w:pPr>
                                    <w:r>
                                      <w:t>GROUP 7 – CAR RENTAL DATABASE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8833527" w14:textId="77777777" w:rsidR="00D46E75" w:rsidRDefault="00D64782" w:rsidP="00D64782">
                                    <w:pPr>
                                      <w:pStyle w:val="Subtitle"/>
                                    </w:pPr>
                                    <w:r>
                                      <w:rPr>
                                        <w:caps w:val="0"/>
                                      </w:rPr>
                                      <w:t>Nhung Do – Khuzaima Shahid – Ezana Tesfaye – Saiteja Thota</w:t>
                                    </w:r>
                                  </w:p>
                                </w:sdtContent>
                              </w:sdt>
                              <w:p w14:paraId="08833528" w14:textId="77777777" w:rsidR="001019C7" w:rsidRDefault="001019C7"/>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8833501"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08833525" w14:textId="77777777" w:rsidR="00D46E75" w:rsidRDefault="00D46E75">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8833526" w14:textId="77777777" w:rsidR="00D46E75" w:rsidRDefault="005D3F8E">
                              <w:pPr>
                                <w:pStyle w:val="Title"/>
                              </w:pPr>
                              <w:r>
                                <w:t>GROUP 7 – CAR RENTAL DATABASE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8833527" w14:textId="77777777" w:rsidR="00D46E75" w:rsidRDefault="00D64782" w:rsidP="00D64782">
                              <w:pPr>
                                <w:pStyle w:val="Subtitle"/>
                              </w:pPr>
                              <w:r>
                                <w:rPr>
                                  <w:caps w:val="0"/>
                                </w:rPr>
                                <w:t>Nhung Do – Khuzaima Shahid – Ezana Tesfaye – Saiteja Thota</w:t>
                              </w:r>
                            </w:p>
                          </w:sdtContent>
                        </w:sdt>
                        <w:p w14:paraId="08833528" w14:textId="77777777" w:rsidR="001019C7" w:rsidRDefault="001019C7"/>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08833503" wp14:editId="08833504">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33529" w14:textId="77777777" w:rsidR="00D46E75" w:rsidRDefault="00F81F83">
                                <w:pPr>
                                  <w:pStyle w:val="Subtitle"/>
                                </w:pPr>
                                <w:r>
                                  <w:rPr>
                                    <w:caps w:val="0"/>
                                  </w:rPr>
                                  <w:t xml:space="preserve">Version </w:t>
                                </w:r>
                                <w:sdt>
                                  <w:sdtPr>
                                    <w:id w:val="725191026"/>
                                  </w:sdtPr>
                                  <w:sdtEndPr/>
                                  <w:sdtContent>
                                    <w:r w:rsidR="005E10DF">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22T00:00:00Z">
                                    <w:dateFormat w:val="MMMM d, yyyy"/>
                                    <w:lid w:val="en-US"/>
                                    <w:storeMappedDataAs w:val="dateTime"/>
                                    <w:calendar w:val="gregorian"/>
                                  </w:date>
                                </w:sdtPr>
                                <w:sdtEndPr/>
                                <w:sdtContent>
                                  <w:p w14:paraId="0883352A" w14:textId="77777777" w:rsidR="00D46E75" w:rsidRDefault="00F81F83">
                                    <w:pPr>
                                      <w:pStyle w:val="Subtitle"/>
                                    </w:pPr>
                                    <w:r>
                                      <w:rPr>
                                        <w:caps w:val="0"/>
                                      </w:rPr>
                                      <w:t xml:space="preserve">April </w:t>
                                    </w:r>
                                    <w:r w:rsidR="005E10DF">
                                      <w:t>22, 2018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08833503"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8833529" w14:textId="77777777" w:rsidR="00D46E75" w:rsidRDefault="00F81F83">
                          <w:pPr>
                            <w:pStyle w:val="Subtitle"/>
                          </w:pPr>
                          <w:r>
                            <w:rPr>
                              <w:caps w:val="0"/>
                            </w:rPr>
                            <w:t xml:space="preserve">Version </w:t>
                          </w:r>
                          <w:sdt>
                            <w:sdtPr>
                              <w:id w:val="725191026"/>
                            </w:sdtPr>
                            <w:sdtEndPr/>
                            <w:sdtContent>
                              <w:r w:rsidR="005E10DF">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22T00:00:00Z">
                              <w:dateFormat w:val="MMMM d, yyyy"/>
                              <w:lid w:val="en-US"/>
                              <w:storeMappedDataAs w:val="dateTime"/>
                              <w:calendar w:val="gregorian"/>
                            </w:date>
                          </w:sdtPr>
                          <w:sdtEndPr/>
                          <w:sdtContent>
                            <w:p w14:paraId="0883352A" w14:textId="77777777" w:rsidR="00D46E75" w:rsidRDefault="00F81F83">
                              <w:pPr>
                                <w:pStyle w:val="Subtitle"/>
                              </w:pPr>
                              <w:r>
                                <w:rPr>
                                  <w:caps w:val="0"/>
                                </w:rPr>
                                <w:t xml:space="preserve">April </w:t>
                              </w:r>
                              <w:r w:rsidR="005E10DF">
                                <w:t>22, 2018</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08833505" wp14:editId="0883350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F1D8D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rPr>
          <w:rFonts w:asciiTheme="minorHAnsi" w:eastAsiaTheme="minorEastAsia" w:hAnsiTheme="minorHAnsi" w:cstheme="minorBidi"/>
          <w:caps w:val="0"/>
          <w:color w:val="auto"/>
          <w:sz w:val="22"/>
          <w:szCs w:val="22"/>
        </w:rPr>
        <w:id w:val="-1842846295"/>
        <w:docPartObj>
          <w:docPartGallery w:val="Table of Contents"/>
          <w:docPartUnique/>
        </w:docPartObj>
      </w:sdtPr>
      <w:sdtEndPr>
        <w:rPr>
          <w:b/>
          <w:bCs/>
          <w:noProof/>
        </w:rPr>
      </w:sdtEndPr>
      <w:sdtContent>
        <w:p w14:paraId="088334B8" w14:textId="77777777" w:rsidR="00DD2F07" w:rsidRDefault="00BA46AD" w:rsidP="0080413E">
          <w:pPr>
            <w:pStyle w:val="TOCHeading"/>
            <w:tabs>
              <w:tab w:val="left" w:pos="2415"/>
            </w:tabs>
          </w:pPr>
          <w:r>
            <w:t>TABLE OF CONTENT</w:t>
          </w:r>
          <w:r w:rsidR="0080413E">
            <w:tab/>
          </w:r>
        </w:p>
        <w:p w14:paraId="088334B9" w14:textId="77777777" w:rsidR="00CC4B7F" w:rsidRPr="00CC4B7F" w:rsidRDefault="00CC4B7F" w:rsidP="00CC4B7F">
          <w:bookmarkStart w:id="0" w:name="_GoBack"/>
          <w:bookmarkEnd w:id="0"/>
        </w:p>
        <w:p w14:paraId="4DB0C04B" w14:textId="4C0C6C52" w:rsidR="00CC2A10" w:rsidRDefault="00DD2F07">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11700133" w:history="1">
            <w:r w:rsidR="00CC2A10" w:rsidRPr="001A587C">
              <w:rPr>
                <w:rStyle w:val="Hyperlink"/>
                <w:noProof/>
              </w:rPr>
              <w:t>DATABASE</w:t>
            </w:r>
            <w:r w:rsidR="00CC2A10">
              <w:rPr>
                <w:noProof/>
                <w:webHidden/>
              </w:rPr>
              <w:tab/>
            </w:r>
            <w:r w:rsidR="00CC2A10">
              <w:rPr>
                <w:noProof/>
                <w:webHidden/>
              </w:rPr>
              <w:fldChar w:fldCharType="begin"/>
            </w:r>
            <w:r w:rsidR="00CC2A10">
              <w:rPr>
                <w:noProof/>
                <w:webHidden/>
              </w:rPr>
              <w:instrText xml:space="preserve"> PAGEREF _Toc511700133 \h </w:instrText>
            </w:r>
            <w:r w:rsidR="00CC2A10">
              <w:rPr>
                <w:noProof/>
                <w:webHidden/>
              </w:rPr>
            </w:r>
            <w:r w:rsidR="00CC2A10">
              <w:rPr>
                <w:noProof/>
                <w:webHidden/>
              </w:rPr>
              <w:fldChar w:fldCharType="separate"/>
            </w:r>
            <w:r w:rsidR="00CC2A10">
              <w:rPr>
                <w:noProof/>
                <w:webHidden/>
              </w:rPr>
              <w:t>2</w:t>
            </w:r>
            <w:r w:rsidR="00CC2A10">
              <w:rPr>
                <w:noProof/>
                <w:webHidden/>
              </w:rPr>
              <w:fldChar w:fldCharType="end"/>
            </w:r>
          </w:hyperlink>
        </w:p>
        <w:p w14:paraId="10CDD165" w14:textId="35710B7A" w:rsidR="00CC2A10" w:rsidRDefault="00CC2A10">
          <w:pPr>
            <w:pStyle w:val="TOC2"/>
            <w:tabs>
              <w:tab w:val="right" w:leader="dot" w:pos="9350"/>
            </w:tabs>
            <w:rPr>
              <w:noProof/>
              <w:kern w:val="0"/>
              <w:lang w:eastAsia="en-US"/>
              <w14:ligatures w14:val="none"/>
            </w:rPr>
          </w:pPr>
          <w:hyperlink w:anchor="_Toc511700134" w:history="1">
            <w:r w:rsidRPr="001A587C">
              <w:rPr>
                <w:rStyle w:val="Hyperlink"/>
                <w:noProof/>
              </w:rPr>
              <w:t>Entity Relationship Diagram</w:t>
            </w:r>
            <w:r>
              <w:rPr>
                <w:noProof/>
                <w:webHidden/>
              </w:rPr>
              <w:tab/>
            </w:r>
            <w:r>
              <w:rPr>
                <w:noProof/>
                <w:webHidden/>
              </w:rPr>
              <w:fldChar w:fldCharType="begin"/>
            </w:r>
            <w:r>
              <w:rPr>
                <w:noProof/>
                <w:webHidden/>
              </w:rPr>
              <w:instrText xml:space="preserve"> PAGEREF _Toc511700134 \h </w:instrText>
            </w:r>
            <w:r>
              <w:rPr>
                <w:noProof/>
                <w:webHidden/>
              </w:rPr>
            </w:r>
            <w:r>
              <w:rPr>
                <w:noProof/>
                <w:webHidden/>
              </w:rPr>
              <w:fldChar w:fldCharType="separate"/>
            </w:r>
            <w:r>
              <w:rPr>
                <w:noProof/>
                <w:webHidden/>
              </w:rPr>
              <w:t>2</w:t>
            </w:r>
            <w:r>
              <w:rPr>
                <w:noProof/>
                <w:webHidden/>
              </w:rPr>
              <w:fldChar w:fldCharType="end"/>
            </w:r>
          </w:hyperlink>
        </w:p>
        <w:p w14:paraId="42E6C27E" w14:textId="33BEE3AB" w:rsidR="00CC2A10" w:rsidRDefault="00CC2A10">
          <w:pPr>
            <w:pStyle w:val="TOC2"/>
            <w:tabs>
              <w:tab w:val="right" w:leader="dot" w:pos="9350"/>
            </w:tabs>
            <w:rPr>
              <w:noProof/>
              <w:kern w:val="0"/>
              <w:lang w:eastAsia="en-US"/>
              <w14:ligatures w14:val="none"/>
            </w:rPr>
          </w:pPr>
          <w:hyperlink w:anchor="_Toc511700135" w:history="1">
            <w:r w:rsidRPr="001A587C">
              <w:rPr>
                <w:rStyle w:val="Hyperlink"/>
                <w:noProof/>
              </w:rPr>
              <w:t>Assumptions</w:t>
            </w:r>
            <w:r>
              <w:rPr>
                <w:noProof/>
                <w:webHidden/>
              </w:rPr>
              <w:tab/>
            </w:r>
            <w:r>
              <w:rPr>
                <w:noProof/>
                <w:webHidden/>
              </w:rPr>
              <w:fldChar w:fldCharType="begin"/>
            </w:r>
            <w:r>
              <w:rPr>
                <w:noProof/>
                <w:webHidden/>
              </w:rPr>
              <w:instrText xml:space="preserve"> PAGEREF _Toc511700135 \h </w:instrText>
            </w:r>
            <w:r>
              <w:rPr>
                <w:noProof/>
                <w:webHidden/>
              </w:rPr>
            </w:r>
            <w:r>
              <w:rPr>
                <w:noProof/>
                <w:webHidden/>
              </w:rPr>
              <w:fldChar w:fldCharType="separate"/>
            </w:r>
            <w:r>
              <w:rPr>
                <w:noProof/>
                <w:webHidden/>
              </w:rPr>
              <w:t>2</w:t>
            </w:r>
            <w:r>
              <w:rPr>
                <w:noProof/>
                <w:webHidden/>
              </w:rPr>
              <w:fldChar w:fldCharType="end"/>
            </w:r>
          </w:hyperlink>
        </w:p>
        <w:p w14:paraId="29C03B75" w14:textId="116D0CC4" w:rsidR="00CC2A10" w:rsidRDefault="00CC2A10">
          <w:pPr>
            <w:pStyle w:val="TOC2"/>
            <w:tabs>
              <w:tab w:val="right" w:leader="dot" w:pos="9350"/>
            </w:tabs>
            <w:rPr>
              <w:noProof/>
              <w:kern w:val="0"/>
              <w:lang w:eastAsia="en-US"/>
              <w14:ligatures w14:val="none"/>
            </w:rPr>
          </w:pPr>
          <w:hyperlink w:anchor="_Toc511700136" w:history="1">
            <w:r w:rsidRPr="001A587C">
              <w:rPr>
                <w:rStyle w:val="Hyperlink"/>
                <w:noProof/>
              </w:rPr>
              <w:t>Business Rules</w:t>
            </w:r>
            <w:r>
              <w:rPr>
                <w:noProof/>
                <w:webHidden/>
              </w:rPr>
              <w:tab/>
            </w:r>
            <w:r>
              <w:rPr>
                <w:noProof/>
                <w:webHidden/>
              </w:rPr>
              <w:fldChar w:fldCharType="begin"/>
            </w:r>
            <w:r>
              <w:rPr>
                <w:noProof/>
                <w:webHidden/>
              </w:rPr>
              <w:instrText xml:space="preserve"> PAGEREF _Toc511700136 \h </w:instrText>
            </w:r>
            <w:r>
              <w:rPr>
                <w:noProof/>
                <w:webHidden/>
              </w:rPr>
            </w:r>
            <w:r>
              <w:rPr>
                <w:noProof/>
                <w:webHidden/>
              </w:rPr>
              <w:fldChar w:fldCharType="separate"/>
            </w:r>
            <w:r>
              <w:rPr>
                <w:noProof/>
                <w:webHidden/>
              </w:rPr>
              <w:t>2</w:t>
            </w:r>
            <w:r>
              <w:rPr>
                <w:noProof/>
                <w:webHidden/>
              </w:rPr>
              <w:fldChar w:fldCharType="end"/>
            </w:r>
          </w:hyperlink>
        </w:p>
        <w:p w14:paraId="4EB5CF9E" w14:textId="01F18FD9" w:rsidR="00CC2A10" w:rsidRDefault="00CC2A10">
          <w:pPr>
            <w:pStyle w:val="TOC2"/>
            <w:tabs>
              <w:tab w:val="right" w:leader="dot" w:pos="9350"/>
            </w:tabs>
            <w:rPr>
              <w:noProof/>
              <w:kern w:val="0"/>
              <w:lang w:eastAsia="en-US"/>
              <w14:ligatures w14:val="none"/>
            </w:rPr>
          </w:pPr>
          <w:hyperlink w:anchor="_Toc511700137" w:history="1">
            <w:r w:rsidRPr="001A587C">
              <w:rPr>
                <w:rStyle w:val="Hyperlink"/>
                <w:noProof/>
              </w:rPr>
              <w:t>Normalization steps</w:t>
            </w:r>
            <w:r>
              <w:rPr>
                <w:noProof/>
                <w:webHidden/>
              </w:rPr>
              <w:tab/>
            </w:r>
            <w:r>
              <w:rPr>
                <w:noProof/>
                <w:webHidden/>
              </w:rPr>
              <w:fldChar w:fldCharType="begin"/>
            </w:r>
            <w:r>
              <w:rPr>
                <w:noProof/>
                <w:webHidden/>
              </w:rPr>
              <w:instrText xml:space="preserve"> PAGEREF _Toc511700137 \h </w:instrText>
            </w:r>
            <w:r>
              <w:rPr>
                <w:noProof/>
                <w:webHidden/>
              </w:rPr>
            </w:r>
            <w:r>
              <w:rPr>
                <w:noProof/>
                <w:webHidden/>
              </w:rPr>
              <w:fldChar w:fldCharType="separate"/>
            </w:r>
            <w:r>
              <w:rPr>
                <w:noProof/>
                <w:webHidden/>
              </w:rPr>
              <w:t>3</w:t>
            </w:r>
            <w:r>
              <w:rPr>
                <w:noProof/>
                <w:webHidden/>
              </w:rPr>
              <w:fldChar w:fldCharType="end"/>
            </w:r>
          </w:hyperlink>
        </w:p>
        <w:p w14:paraId="2FEAD19E" w14:textId="561D9F7F" w:rsidR="00CC2A10" w:rsidRDefault="00CC2A10">
          <w:pPr>
            <w:pStyle w:val="TOC3"/>
            <w:tabs>
              <w:tab w:val="right" w:leader="dot" w:pos="9350"/>
            </w:tabs>
            <w:rPr>
              <w:noProof/>
              <w:kern w:val="0"/>
              <w:lang w:eastAsia="en-US"/>
              <w14:ligatures w14:val="none"/>
            </w:rPr>
          </w:pPr>
          <w:hyperlink w:anchor="_Toc511700138" w:history="1">
            <w:r w:rsidRPr="001A587C">
              <w:rPr>
                <w:rStyle w:val="Hyperlink"/>
                <w:noProof/>
              </w:rPr>
              <w:t>Unnormalized Form (UNF)</w:t>
            </w:r>
            <w:r>
              <w:rPr>
                <w:noProof/>
                <w:webHidden/>
              </w:rPr>
              <w:tab/>
            </w:r>
            <w:r>
              <w:rPr>
                <w:noProof/>
                <w:webHidden/>
              </w:rPr>
              <w:fldChar w:fldCharType="begin"/>
            </w:r>
            <w:r>
              <w:rPr>
                <w:noProof/>
                <w:webHidden/>
              </w:rPr>
              <w:instrText xml:space="preserve"> PAGEREF _Toc511700138 \h </w:instrText>
            </w:r>
            <w:r>
              <w:rPr>
                <w:noProof/>
                <w:webHidden/>
              </w:rPr>
            </w:r>
            <w:r>
              <w:rPr>
                <w:noProof/>
                <w:webHidden/>
              </w:rPr>
              <w:fldChar w:fldCharType="separate"/>
            </w:r>
            <w:r>
              <w:rPr>
                <w:noProof/>
                <w:webHidden/>
              </w:rPr>
              <w:t>3</w:t>
            </w:r>
            <w:r>
              <w:rPr>
                <w:noProof/>
                <w:webHidden/>
              </w:rPr>
              <w:fldChar w:fldCharType="end"/>
            </w:r>
          </w:hyperlink>
        </w:p>
        <w:p w14:paraId="5E785F7B" w14:textId="1D21A540" w:rsidR="00CC2A10" w:rsidRDefault="00CC2A10">
          <w:pPr>
            <w:pStyle w:val="TOC3"/>
            <w:tabs>
              <w:tab w:val="right" w:leader="dot" w:pos="9350"/>
            </w:tabs>
            <w:rPr>
              <w:noProof/>
              <w:kern w:val="0"/>
              <w:lang w:eastAsia="en-US"/>
              <w14:ligatures w14:val="none"/>
            </w:rPr>
          </w:pPr>
          <w:hyperlink w:anchor="_Toc511700139" w:history="1">
            <w:r w:rsidRPr="001A587C">
              <w:rPr>
                <w:rStyle w:val="Hyperlink"/>
                <w:noProof/>
              </w:rPr>
              <w:t>First Normal Form (1NF)</w:t>
            </w:r>
            <w:r>
              <w:rPr>
                <w:noProof/>
                <w:webHidden/>
              </w:rPr>
              <w:tab/>
            </w:r>
            <w:r>
              <w:rPr>
                <w:noProof/>
                <w:webHidden/>
              </w:rPr>
              <w:fldChar w:fldCharType="begin"/>
            </w:r>
            <w:r>
              <w:rPr>
                <w:noProof/>
                <w:webHidden/>
              </w:rPr>
              <w:instrText xml:space="preserve"> PAGEREF _Toc511700139 \h </w:instrText>
            </w:r>
            <w:r>
              <w:rPr>
                <w:noProof/>
                <w:webHidden/>
              </w:rPr>
            </w:r>
            <w:r>
              <w:rPr>
                <w:noProof/>
                <w:webHidden/>
              </w:rPr>
              <w:fldChar w:fldCharType="separate"/>
            </w:r>
            <w:r>
              <w:rPr>
                <w:noProof/>
                <w:webHidden/>
              </w:rPr>
              <w:t>3</w:t>
            </w:r>
            <w:r>
              <w:rPr>
                <w:noProof/>
                <w:webHidden/>
              </w:rPr>
              <w:fldChar w:fldCharType="end"/>
            </w:r>
          </w:hyperlink>
        </w:p>
        <w:p w14:paraId="4AF3DDA8" w14:textId="15BC1A0A" w:rsidR="00CC2A10" w:rsidRDefault="00CC2A10">
          <w:pPr>
            <w:pStyle w:val="TOC3"/>
            <w:tabs>
              <w:tab w:val="right" w:leader="dot" w:pos="9350"/>
            </w:tabs>
            <w:rPr>
              <w:noProof/>
              <w:kern w:val="0"/>
              <w:lang w:eastAsia="en-US"/>
              <w14:ligatures w14:val="none"/>
            </w:rPr>
          </w:pPr>
          <w:hyperlink w:anchor="_Toc511700140" w:history="1">
            <w:r w:rsidRPr="001A587C">
              <w:rPr>
                <w:rStyle w:val="Hyperlink"/>
                <w:noProof/>
              </w:rPr>
              <w:t>Second Normal Form (2NF)</w:t>
            </w:r>
            <w:r>
              <w:rPr>
                <w:noProof/>
                <w:webHidden/>
              </w:rPr>
              <w:tab/>
            </w:r>
            <w:r>
              <w:rPr>
                <w:noProof/>
                <w:webHidden/>
              </w:rPr>
              <w:fldChar w:fldCharType="begin"/>
            </w:r>
            <w:r>
              <w:rPr>
                <w:noProof/>
                <w:webHidden/>
              </w:rPr>
              <w:instrText xml:space="preserve"> PAGEREF _Toc511700140 \h </w:instrText>
            </w:r>
            <w:r>
              <w:rPr>
                <w:noProof/>
                <w:webHidden/>
              </w:rPr>
            </w:r>
            <w:r>
              <w:rPr>
                <w:noProof/>
                <w:webHidden/>
              </w:rPr>
              <w:fldChar w:fldCharType="separate"/>
            </w:r>
            <w:r>
              <w:rPr>
                <w:noProof/>
                <w:webHidden/>
              </w:rPr>
              <w:t>4</w:t>
            </w:r>
            <w:r>
              <w:rPr>
                <w:noProof/>
                <w:webHidden/>
              </w:rPr>
              <w:fldChar w:fldCharType="end"/>
            </w:r>
          </w:hyperlink>
        </w:p>
        <w:p w14:paraId="088B460F" w14:textId="7882F550" w:rsidR="00CC2A10" w:rsidRDefault="00CC2A10">
          <w:pPr>
            <w:pStyle w:val="TOC3"/>
            <w:tabs>
              <w:tab w:val="right" w:leader="dot" w:pos="9350"/>
            </w:tabs>
            <w:rPr>
              <w:noProof/>
              <w:kern w:val="0"/>
              <w:lang w:eastAsia="en-US"/>
              <w14:ligatures w14:val="none"/>
            </w:rPr>
          </w:pPr>
          <w:hyperlink w:anchor="_Toc511700141" w:history="1">
            <w:r w:rsidRPr="001A587C">
              <w:rPr>
                <w:rStyle w:val="Hyperlink"/>
                <w:noProof/>
              </w:rPr>
              <w:t>Third Normal Form (3NF)</w:t>
            </w:r>
            <w:r>
              <w:rPr>
                <w:noProof/>
                <w:webHidden/>
              </w:rPr>
              <w:tab/>
            </w:r>
            <w:r>
              <w:rPr>
                <w:noProof/>
                <w:webHidden/>
              </w:rPr>
              <w:fldChar w:fldCharType="begin"/>
            </w:r>
            <w:r>
              <w:rPr>
                <w:noProof/>
                <w:webHidden/>
              </w:rPr>
              <w:instrText xml:space="preserve"> PAGEREF _Toc511700141 \h </w:instrText>
            </w:r>
            <w:r>
              <w:rPr>
                <w:noProof/>
                <w:webHidden/>
              </w:rPr>
            </w:r>
            <w:r>
              <w:rPr>
                <w:noProof/>
                <w:webHidden/>
              </w:rPr>
              <w:fldChar w:fldCharType="separate"/>
            </w:r>
            <w:r>
              <w:rPr>
                <w:noProof/>
                <w:webHidden/>
              </w:rPr>
              <w:t>5</w:t>
            </w:r>
            <w:r>
              <w:rPr>
                <w:noProof/>
                <w:webHidden/>
              </w:rPr>
              <w:fldChar w:fldCharType="end"/>
            </w:r>
          </w:hyperlink>
        </w:p>
        <w:p w14:paraId="620B60A0" w14:textId="5402391E" w:rsidR="00CC2A10" w:rsidRDefault="00CC2A10">
          <w:pPr>
            <w:pStyle w:val="TOC1"/>
            <w:tabs>
              <w:tab w:val="right" w:leader="dot" w:pos="9350"/>
            </w:tabs>
            <w:rPr>
              <w:noProof/>
              <w:kern w:val="0"/>
              <w:lang w:eastAsia="en-US"/>
              <w14:ligatures w14:val="none"/>
            </w:rPr>
          </w:pPr>
          <w:hyperlink w:anchor="_Toc511700142" w:history="1">
            <w:r w:rsidRPr="001A587C">
              <w:rPr>
                <w:rStyle w:val="Hyperlink"/>
                <w:noProof/>
              </w:rPr>
              <w:t>SQL SERVER</w:t>
            </w:r>
            <w:r>
              <w:rPr>
                <w:noProof/>
                <w:webHidden/>
              </w:rPr>
              <w:tab/>
            </w:r>
            <w:r>
              <w:rPr>
                <w:noProof/>
                <w:webHidden/>
              </w:rPr>
              <w:fldChar w:fldCharType="begin"/>
            </w:r>
            <w:r>
              <w:rPr>
                <w:noProof/>
                <w:webHidden/>
              </w:rPr>
              <w:instrText xml:space="preserve"> PAGEREF _Toc511700142 \h </w:instrText>
            </w:r>
            <w:r>
              <w:rPr>
                <w:noProof/>
                <w:webHidden/>
              </w:rPr>
            </w:r>
            <w:r>
              <w:rPr>
                <w:noProof/>
                <w:webHidden/>
              </w:rPr>
              <w:fldChar w:fldCharType="separate"/>
            </w:r>
            <w:r>
              <w:rPr>
                <w:noProof/>
                <w:webHidden/>
              </w:rPr>
              <w:t>5</w:t>
            </w:r>
            <w:r>
              <w:rPr>
                <w:noProof/>
                <w:webHidden/>
              </w:rPr>
              <w:fldChar w:fldCharType="end"/>
            </w:r>
          </w:hyperlink>
        </w:p>
        <w:p w14:paraId="6986B649" w14:textId="668C9263" w:rsidR="00CC2A10" w:rsidRDefault="00CC2A10">
          <w:pPr>
            <w:pStyle w:val="TOC2"/>
            <w:tabs>
              <w:tab w:val="right" w:leader="dot" w:pos="9350"/>
            </w:tabs>
            <w:rPr>
              <w:noProof/>
              <w:kern w:val="0"/>
              <w:lang w:eastAsia="en-US"/>
              <w14:ligatures w14:val="none"/>
            </w:rPr>
          </w:pPr>
          <w:hyperlink w:anchor="_Toc511700143" w:history="1">
            <w:r w:rsidRPr="001A587C">
              <w:rPr>
                <w:rStyle w:val="Hyperlink"/>
                <w:noProof/>
              </w:rPr>
              <w:t>Inner Join Statement</w:t>
            </w:r>
            <w:r>
              <w:rPr>
                <w:noProof/>
                <w:webHidden/>
              </w:rPr>
              <w:tab/>
            </w:r>
            <w:r>
              <w:rPr>
                <w:noProof/>
                <w:webHidden/>
              </w:rPr>
              <w:fldChar w:fldCharType="begin"/>
            </w:r>
            <w:r>
              <w:rPr>
                <w:noProof/>
                <w:webHidden/>
              </w:rPr>
              <w:instrText xml:space="preserve"> PAGEREF _Toc511700143 \h </w:instrText>
            </w:r>
            <w:r>
              <w:rPr>
                <w:noProof/>
                <w:webHidden/>
              </w:rPr>
            </w:r>
            <w:r>
              <w:rPr>
                <w:noProof/>
                <w:webHidden/>
              </w:rPr>
              <w:fldChar w:fldCharType="separate"/>
            </w:r>
            <w:r>
              <w:rPr>
                <w:noProof/>
                <w:webHidden/>
              </w:rPr>
              <w:t>5</w:t>
            </w:r>
            <w:r>
              <w:rPr>
                <w:noProof/>
                <w:webHidden/>
              </w:rPr>
              <w:fldChar w:fldCharType="end"/>
            </w:r>
          </w:hyperlink>
        </w:p>
        <w:p w14:paraId="700BF864" w14:textId="17FF185B" w:rsidR="00CC2A10" w:rsidRDefault="00CC2A10">
          <w:pPr>
            <w:pStyle w:val="TOC2"/>
            <w:tabs>
              <w:tab w:val="right" w:leader="dot" w:pos="9350"/>
            </w:tabs>
            <w:rPr>
              <w:noProof/>
              <w:kern w:val="0"/>
              <w:lang w:eastAsia="en-US"/>
              <w14:ligatures w14:val="none"/>
            </w:rPr>
          </w:pPr>
          <w:hyperlink w:anchor="_Toc511700144" w:history="1">
            <w:r w:rsidRPr="001A587C">
              <w:rPr>
                <w:rStyle w:val="Hyperlink"/>
                <w:noProof/>
              </w:rPr>
              <w:t>Subquery</w:t>
            </w:r>
            <w:r>
              <w:rPr>
                <w:noProof/>
                <w:webHidden/>
              </w:rPr>
              <w:tab/>
            </w:r>
            <w:r>
              <w:rPr>
                <w:noProof/>
                <w:webHidden/>
              </w:rPr>
              <w:fldChar w:fldCharType="begin"/>
            </w:r>
            <w:r>
              <w:rPr>
                <w:noProof/>
                <w:webHidden/>
              </w:rPr>
              <w:instrText xml:space="preserve"> PAGEREF _Toc511700144 \h </w:instrText>
            </w:r>
            <w:r>
              <w:rPr>
                <w:noProof/>
                <w:webHidden/>
              </w:rPr>
            </w:r>
            <w:r>
              <w:rPr>
                <w:noProof/>
                <w:webHidden/>
              </w:rPr>
              <w:fldChar w:fldCharType="separate"/>
            </w:r>
            <w:r>
              <w:rPr>
                <w:noProof/>
                <w:webHidden/>
              </w:rPr>
              <w:t>6</w:t>
            </w:r>
            <w:r>
              <w:rPr>
                <w:noProof/>
                <w:webHidden/>
              </w:rPr>
              <w:fldChar w:fldCharType="end"/>
            </w:r>
          </w:hyperlink>
        </w:p>
        <w:p w14:paraId="1645076C" w14:textId="077BEA16" w:rsidR="00CC2A10" w:rsidRDefault="00CC2A10">
          <w:pPr>
            <w:pStyle w:val="TOC2"/>
            <w:tabs>
              <w:tab w:val="right" w:leader="dot" w:pos="9350"/>
            </w:tabs>
            <w:rPr>
              <w:noProof/>
              <w:kern w:val="0"/>
              <w:lang w:eastAsia="en-US"/>
              <w14:ligatures w14:val="none"/>
            </w:rPr>
          </w:pPr>
          <w:hyperlink w:anchor="_Toc511700145" w:history="1">
            <w:r w:rsidRPr="001A587C">
              <w:rPr>
                <w:rStyle w:val="Hyperlink"/>
                <w:noProof/>
              </w:rPr>
              <w:t>CTE</w:t>
            </w:r>
            <w:r>
              <w:rPr>
                <w:noProof/>
                <w:webHidden/>
              </w:rPr>
              <w:tab/>
            </w:r>
            <w:r>
              <w:rPr>
                <w:noProof/>
                <w:webHidden/>
              </w:rPr>
              <w:fldChar w:fldCharType="begin"/>
            </w:r>
            <w:r>
              <w:rPr>
                <w:noProof/>
                <w:webHidden/>
              </w:rPr>
              <w:instrText xml:space="preserve"> PAGEREF _Toc511700145 \h </w:instrText>
            </w:r>
            <w:r>
              <w:rPr>
                <w:noProof/>
                <w:webHidden/>
              </w:rPr>
            </w:r>
            <w:r>
              <w:rPr>
                <w:noProof/>
                <w:webHidden/>
              </w:rPr>
              <w:fldChar w:fldCharType="separate"/>
            </w:r>
            <w:r>
              <w:rPr>
                <w:noProof/>
                <w:webHidden/>
              </w:rPr>
              <w:t>6</w:t>
            </w:r>
            <w:r>
              <w:rPr>
                <w:noProof/>
                <w:webHidden/>
              </w:rPr>
              <w:fldChar w:fldCharType="end"/>
            </w:r>
          </w:hyperlink>
        </w:p>
        <w:p w14:paraId="713A6DB5" w14:textId="0248C0DB" w:rsidR="00CC2A10" w:rsidRDefault="00CC2A10">
          <w:pPr>
            <w:pStyle w:val="TOC2"/>
            <w:tabs>
              <w:tab w:val="right" w:leader="dot" w:pos="9350"/>
            </w:tabs>
            <w:rPr>
              <w:noProof/>
              <w:kern w:val="0"/>
              <w:lang w:eastAsia="en-US"/>
              <w14:ligatures w14:val="none"/>
            </w:rPr>
          </w:pPr>
          <w:hyperlink w:anchor="_Toc511700146" w:history="1">
            <w:r w:rsidRPr="001A587C">
              <w:rPr>
                <w:rStyle w:val="Hyperlink"/>
                <w:noProof/>
              </w:rPr>
              <w:t>Pivot</w:t>
            </w:r>
            <w:r>
              <w:rPr>
                <w:noProof/>
                <w:webHidden/>
              </w:rPr>
              <w:tab/>
            </w:r>
            <w:r>
              <w:rPr>
                <w:noProof/>
                <w:webHidden/>
              </w:rPr>
              <w:fldChar w:fldCharType="begin"/>
            </w:r>
            <w:r>
              <w:rPr>
                <w:noProof/>
                <w:webHidden/>
              </w:rPr>
              <w:instrText xml:space="preserve"> PAGEREF _Toc511700146 \h </w:instrText>
            </w:r>
            <w:r>
              <w:rPr>
                <w:noProof/>
                <w:webHidden/>
              </w:rPr>
            </w:r>
            <w:r>
              <w:rPr>
                <w:noProof/>
                <w:webHidden/>
              </w:rPr>
              <w:fldChar w:fldCharType="separate"/>
            </w:r>
            <w:r>
              <w:rPr>
                <w:noProof/>
                <w:webHidden/>
              </w:rPr>
              <w:t>7</w:t>
            </w:r>
            <w:r>
              <w:rPr>
                <w:noProof/>
                <w:webHidden/>
              </w:rPr>
              <w:fldChar w:fldCharType="end"/>
            </w:r>
          </w:hyperlink>
        </w:p>
        <w:p w14:paraId="698FB0C9" w14:textId="606AF999" w:rsidR="00CC2A10" w:rsidRDefault="00CC2A10">
          <w:pPr>
            <w:pStyle w:val="TOC2"/>
            <w:tabs>
              <w:tab w:val="right" w:leader="dot" w:pos="9350"/>
            </w:tabs>
            <w:rPr>
              <w:noProof/>
              <w:kern w:val="0"/>
              <w:lang w:eastAsia="en-US"/>
              <w14:ligatures w14:val="none"/>
            </w:rPr>
          </w:pPr>
          <w:hyperlink w:anchor="_Toc511700147" w:history="1">
            <w:r w:rsidRPr="001A587C">
              <w:rPr>
                <w:rStyle w:val="Hyperlink"/>
                <w:noProof/>
              </w:rPr>
              <w:t>Clustered Index</w:t>
            </w:r>
            <w:r>
              <w:rPr>
                <w:noProof/>
                <w:webHidden/>
              </w:rPr>
              <w:tab/>
            </w:r>
            <w:r>
              <w:rPr>
                <w:noProof/>
                <w:webHidden/>
              </w:rPr>
              <w:fldChar w:fldCharType="begin"/>
            </w:r>
            <w:r>
              <w:rPr>
                <w:noProof/>
                <w:webHidden/>
              </w:rPr>
              <w:instrText xml:space="preserve"> PAGEREF _Toc511700147 \h </w:instrText>
            </w:r>
            <w:r>
              <w:rPr>
                <w:noProof/>
                <w:webHidden/>
              </w:rPr>
            </w:r>
            <w:r>
              <w:rPr>
                <w:noProof/>
                <w:webHidden/>
              </w:rPr>
              <w:fldChar w:fldCharType="separate"/>
            </w:r>
            <w:r>
              <w:rPr>
                <w:noProof/>
                <w:webHidden/>
              </w:rPr>
              <w:t>8</w:t>
            </w:r>
            <w:r>
              <w:rPr>
                <w:noProof/>
                <w:webHidden/>
              </w:rPr>
              <w:fldChar w:fldCharType="end"/>
            </w:r>
          </w:hyperlink>
        </w:p>
        <w:p w14:paraId="487E0EEC" w14:textId="15FF45E3" w:rsidR="00CC2A10" w:rsidRDefault="00CC2A10">
          <w:pPr>
            <w:pStyle w:val="TOC1"/>
            <w:tabs>
              <w:tab w:val="right" w:leader="dot" w:pos="9350"/>
            </w:tabs>
            <w:rPr>
              <w:noProof/>
              <w:kern w:val="0"/>
              <w:lang w:eastAsia="en-US"/>
              <w14:ligatures w14:val="none"/>
            </w:rPr>
          </w:pPr>
          <w:hyperlink w:anchor="_Toc511700148" w:history="1">
            <w:r w:rsidRPr="001A587C">
              <w:rPr>
                <w:rStyle w:val="Hyperlink"/>
                <w:noProof/>
              </w:rPr>
              <w:t>MYSQL</w:t>
            </w:r>
            <w:r>
              <w:rPr>
                <w:noProof/>
                <w:webHidden/>
              </w:rPr>
              <w:tab/>
            </w:r>
            <w:r>
              <w:rPr>
                <w:noProof/>
                <w:webHidden/>
              </w:rPr>
              <w:fldChar w:fldCharType="begin"/>
            </w:r>
            <w:r>
              <w:rPr>
                <w:noProof/>
                <w:webHidden/>
              </w:rPr>
              <w:instrText xml:space="preserve"> PAGEREF _Toc511700148 \h </w:instrText>
            </w:r>
            <w:r>
              <w:rPr>
                <w:noProof/>
                <w:webHidden/>
              </w:rPr>
            </w:r>
            <w:r>
              <w:rPr>
                <w:noProof/>
                <w:webHidden/>
              </w:rPr>
              <w:fldChar w:fldCharType="separate"/>
            </w:r>
            <w:r>
              <w:rPr>
                <w:noProof/>
                <w:webHidden/>
              </w:rPr>
              <w:t>8</w:t>
            </w:r>
            <w:r>
              <w:rPr>
                <w:noProof/>
                <w:webHidden/>
              </w:rPr>
              <w:fldChar w:fldCharType="end"/>
            </w:r>
          </w:hyperlink>
        </w:p>
        <w:p w14:paraId="270F4FE6" w14:textId="58D7A3DD" w:rsidR="00CC2A10" w:rsidRDefault="00CC2A10">
          <w:pPr>
            <w:pStyle w:val="TOC1"/>
            <w:tabs>
              <w:tab w:val="right" w:leader="dot" w:pos="9350"/>
            </w:tabs>
            <w:rPr>
              <w:noProof/>
              <w:kern w:val="0"/>
              <w:lang w:eastAsia="en-US"/>
              <w14:ligatures w14:val="none"/>
            </w:rPr>
          </w:pPr>
          <w:hyperlink w:anchor="_Toc511700149" w:history="1">
            <w:r w:rsidRPr="001A587C">
              <w:rPr>
                <w:rStyle w:val="Hyperlink"/>
                <w:noProof/>
              </w:rPr>
              <w:t>WEB FORM</w:t>
            </w:r>
            <w:r>
              <w:rPr>
                <w:noProof/>
                <w:webHidden/>
              </w:rPr>
              <w:tab/>
            </w:r>
            <w:r>
              <w:rPr>
                <w:noProof/>
                <w:webHidden/>
              </w:rPr>
              <w:fldChar w:fldCharType="begin"/>
            </w:r>
            <w:r>
              <w:rPr>
                <w:noProof/>
                <w:webHidden/>
              </w:rPr>
              <w:instrText xml:space="preserve"> PAGEREF _Toc511700149 \h </w:instrText>
            </w:r>
            <w:r>
              <w:rPr>
                <w:noProof/>
                <w:webHidden/>
              </w:rPr>
            </w:r>
            <w:r>
              <w:rPr>
                <w:noProof/>
                <w:webHidden/>
              </w:rPr>
              <w:fldChar w:fldCharType="separate"/>
            </w:r>
            <w:r>
              <w:rPr>
                <w:noProof/>
                <w:webHidden/>
              </w:rPr>
              <w:t>10</w:t>
            </w:r>
            <w:r>
              <w:rPr>
                <w:noProof/>
                <w:webHidden/>
              </w:rPr>
              <w:fldChar w:fldCharType="end"/>
            </w:r>
          </w:hyperlink>
        </w:p>
        <w:p w14:paraId="1178EE11" w14:textId="4B877737" w:rsidR="00CC2A10" w:rsidRDefault="00CC2A10">
          <w:pPr>
            <w:pStyle w:val="TOC2"/>
            <w:tabs>
              <w:tab w:val="right" w:leader="dot" w:pos="9350"/>
            </w:tabs>
            <w:rPr>
              <w:noProof/>
              <w:kern w:val="0"/>
              <w:lang w:eastAsia="en-US"/>
              <w14:ligatures w14:val="none"/>
            </w:rPr>
          </w:pPr>
          <w:hyperlink w:anchor="_Toc511700150" w:history="1">
            <w:r w:rsidRPr="001A587C">
              <w:rPr>
                <w:rStyle w:val="Hyperlink"/>
                <w:noProof/>
              </w:rPr>
              <w:t>Login Page</w:t>
            </w:r>
            <w:r>
              <w:rPr>
                <w:noProof/>
                <w:webHidden/>
              </w:rPr>
              <w:tab/>
            </w:r>
            <w:r>
              <w:rPr>
                <w:noProof/>
                <w:webHidden/>
              </w:rPr>
              <w:fldChar w:fldCharType="begin"/>
            </w:r>
            <w:r>
              <w:rPr>
                <w:noProof/>
                <w:webHidden/>
              </w:rPr>
              <w:instrText xml:space="preserve"> PAGEREF _Toc511700150 \h </w:instrText>
            </w:r>
            <w:r>
              <w:rPr>
                <w:noProof/>
                <w:webHidden/>
              </w:rPr>
            </w:r>
            <w:r>
              <w:rPr>
                <w:noProof/>
                <w:webHidden/>
              </w:rPr>
              <w:fldChar w:fldCharType="separate"/>
            </w:r>
            <w:r>
              <w:rPr>
                <w:noProof/>
                <w:webHidden/>
              </w:rPr>
              <w:t>10</w:t>
            </w:r>
            <w:r>
              <w:rPr>
                <w:noProof/>
                <w:webHidden/>
              </w:rPr>
              <w:fldChar w:fldCharType="end"/>
            </w:r>
          </w:hyperlink>
        </w:p>
        <w:p w14:paraId="6751CEE6" w14:textId="0C2C2C95" w:rsidR="00CC2A10" w:rsidRDefault="00CC2A10">
          <w:pPr>
            <w:pStyle w:val="TOC2"/>
            <w:tabs>
              <w:tab w:val="right" w:leader="dot" w:pos="9350"/>
            </w:tabs>
            <w:rPr>
              <w:noProof/>
              <w:kern w:val="0"/>
              <w:lang w:eastAsia="en-US"/>
              <w14:ligatures w14:val="none"/>
            </w:rPr>
          </w:pPr>
          <w:hyperlink w:anchor="_Toc511700151" w:history="1">
            <w:r w:rsidRPr="001A587C">
              <w:rPr>
                <w:rStyle w:val="Hyperlink"/>
                <w:noProof/>
              </w:rPr>
              <w:t>Authentication</w:t>
            </w:r>
            <w:r>
              <w:rPr>
                <w:noProof/>
                <w:webHidden/>
              </w:rPr>
              <w:tab/>
            </w:r>
            <w:r>
              <w:rPr>
                <w:noProof/>
                <w:webHidden/>
              </w:rPr>
              <w:fldChar w:fldCharType="begin"/>
            </w:r>
            <w:r>
              <w:rPr>
                <w:noProof/>
                <w:webHidden/>
              </w:rPr>
              <w:instrText xml:space="preserve"> PAGEREF _Toc511700151 \h </w:instrText>
            </w:r>
            <w:r>
              <w:rPr>
                <w:noProof/>
                <w:webHidden/>
              </w:rPr>
            </w:r>
            <w:r>
              <w:rPr>
                <w:noProof/>
                <w:webHidden/>
              </w:rPr>
              <w:fldChar w:fldCharType="separate"/>
            </w:r>
            <w:r>
              <w:rPr>
                <w:noProof/>
                <w:webHidden/>
              </w:rPr>
              <w:t>10</w:t>
            </w:r>
            <w:r>
              <w:rPr>
                <w:noProof/>
                <w:webHidden/>
              </w:rPr>
              <w:fldChar w:fldCharType="end"/>
            </w:r>
          </w:hyperlink>
        </w:p>
        <w:p w14:paraId="487B4DC2" w14:textId="71A9DB0C" w:rsidR="00CC2A10" w:rsidRDefault="00CC2A10">
          <w:pPr>
            <w:pStyle w:val="TOC2"/>
            <w:tabs>
              <w:tab w:val="right" w:leader="dot" w:pos="9350"/>
            </w:tabs>
            <w:rPr>
              <w:noProof/>
              <w:kern w:val="0"/>
              <w:lang w:eastAsia="en-US"/>
              <w14:ligatures w14:val="none"/>
            </w:rPr>
          </w:pPr>
          <w:hyperlink w:anchor="_Toc511700152" w:history="1">
            <w:r w:rsidRPr="001A587C">
              <w:rPr>
                <w:rStyle w:val="Hyperlink"/>
                <w:noProof/>
              </w:rPr>
              <w:t>About Page</w:t>
            </w:r>
            <w:r>
              <w:rPr>
                <w:noProof/>
                <w:webHidden/>
              </w:rPr>
              <w:tab/>
            </w:r>
            <w:r>
              <w:rPr>
                <w:noProof/>
                <w:webHidden/>
              </w:rPr>
              <w:fldChar w:fldCharType="begin"/>
            </w:r>
            <w:r>
              <w:rPr>
                <w:noProof/>
                <w:webHidden/>
              </w:rPr>
              <w:instrText xml:space="preserve"> PAGEREF _Toc511700152 \h </w:instrText>
            </w:r>
            <w:r>
              <w:rPr>
                <w:noProof/>
                <w:webHidden/>
              </w:rPr>
            </w:r>
            <w:r>
              <w:rPr>
                <w:noProof/>
                <w:webHidden/>
              </w:rPr>
              <w:fldChar w:fldCharType="separate"/>
            </w:r>
            <w:r>
              <w:rPr>
                <w:noProof/>
                <w:webHidden/>
              </w:rPr>
              <w:t>11</w:t>
            </w:r>
            <w:r>
              <w:rPr>
                <w:noProof/>
                <w:webHidden/>
              </w:rPr>
              <w:fldChar w:fldCharType="end"/>
            </w:r>
          </w:hyperlink>
        </w:p>
        <w:p w14:paraId="3D62DD26" w14:textId="01DC5BC2" w:rsidR="00CC2A10" w:rsidRDefault="00CC2A10">
          <w:pPr>
            <w:pStyle w:val="TOC2"/>
            <w:tabs>
              <w:tab w:val="right" w:leader="dot" w:pos="9350"/>
            </w:tabs>
            <w:rPr>
              <w:noProof/>
              <w:kern w:val="0"/>
              <w:lang w:eastAsia="en-US"/>
              <w14:ligatures w14:val="none"/>
            </w:rPr>
          </w:pPr>
          <w:hyperlink w:anchor="_Toc511700153" w:history="1">
            <w:r w:rsidRPr="001A587C">
              <w:rPr>
                <w:rStyle w:val="Hyperlink"/>
                <w:noProof/>
              </w:rPr>
              <w:t>Dashboard</w:t>
            </w:r>
            <w:r>
              <w:rPr>
                <w:noProof/>
                <w:webHidden/>
              </w:rPr>
              <w:tab/>
            </w:r>
            <w:r>
              <w:rPr>
                <w:noProof/>
                <w:webHidden/>
              </w:rPr>
              <w:fldChar w:fldCharType="begin"/>
            </w:r>
            <w:r>
              <w:rPr>
                <w:noProof/>
                <w:webHidden/>
              </w:rPr>
              <w:instrText xml:space="preserve"> PAGEREF _Toc511700153 \h </w:instrText>
            </w:r>
            <w:r>
              <w:rPr>
                <w:noProof/>
                <w:webHidden/>
              </w:rPr>
            </w:r>
            <w:r>
              <w:rPr>
                <w:noProof/>
                <w:webHidden/>
              </w:rPr>
              <w:fldChar w:fldCharType="separate"/>
            </w:r>
            <w:r>
              <w:rPr>
                <w:noProof/>
                <w:webHidden/>
              </w:rPr>
              <w:t>11</w:t>
            </w:r>
            <w:r>
              <w:rPr>
                <w:noProof/>
                <w:webHidden/>
              </w:rPr>
              <w:fldChar w:fldCharType="end"/>
            </w:r>
          </w:hyperlink>
        </w:p>
        <w:p w14:paraId="14CAD432" w14:textId="4BE479FA" w:rsidR="00CC2A10" w:rsidRDefault="00CC2A10">
          <w:pPr>
            <w:pStyle w:val="TOC2"/>
            <w:tabs>
              <w:tab w:val="right" w:leader="dot" w:pos="9350"/>
            </w:tabs>
            <w:rPr>
              <w:noProof/>
              <w:kern w:val="0"/>
              <w:lang w:eastAsia="en-US"/>
              <w14:ligatures w14:val="none"/>
            </w:rPr>
          </w:pPr>
          <w:hyperlink w:anchor="_Toc511700154" w:history="1">
            <w:r w:rsidRPr="001A587C">
              <w:rPr>
                <w:rStyle w:val="Hyperlink"/>
                <w:noProof/>
              </w:rPr>
              <w:t>Logout Page</w:t>
            </w:r>
            <w:r>
              <w:rPr>
                <w:noProof/>
                <w:webHidden/>
              </w:rPr>
              <w:tab/>
            </w:r>
            <w:r>
              <w:rPr>
                <w:noProof/>
                <w:webHidden/>
              </w:rPr>
              <w:fldChar w:fldCharType="begin"/>
            </w:r>
            <w:r>
              <w:rPr>
                <w:noProof/>
                <w:webHidden/>
              </w:rPr>
              <w:instrText xml:space="preserve"> PAGEREF _Toc511700154 \h </w:instrText>
            </w:r>
            <w:r>
              <w:rPr>
                <w:noProof/>
                <w:webHidden/>
              </w:rPr>
            </w:r>
            <w:r>
              <w:rPr>
                <w:noProof/>
                <w:webHidden/>
              </w:rPr>
              <w:fldChar w:fldCharType="separate"/>
            </w:r>
            <w:r>
              <w:rPr>
                <w:noProof/>
                <w:webHidden/>
              </w:rPr>
              <w:t>12</w:t>
            </w:r>
            <w:r>
              <w:rPr>
                <w:noProof/>
                <w:webHidden/>
              </w:rPr>
              <w:fldChar w:fldCharType="end"/>
            </w:r>
          </w:hyperlink>
        </w:p>
        <w:p w14:paraId="088334CD" w14:textId="2529BFD3" w:rsidR="00DD2F07" w:rsidRDefault="00DD2F07">
          <w:r>
            <w:rPr>
              <w:b/>
              <w:bCs/>
              <w:noProof/>
            </w:rPr>
            <w:fldChar w:fldCharType="end"/>
          </w:r>
        </w:p>
      </w:sdtContent>
    </w:sdt>
    <w:p w14:paraId="088334CE" w14:textId="77777777" w:rsidR="00B364E7" w:rsidRDefault="00B364E7">
      <w:pPr>
        <w:spacing w:after="240" w:line="252" w:lineRule="auto"/>
        <w:ind w:left="0" w:right="0"/>
      </w:pPr>
      <w:r>
        <w:br w:type="page"/>
      </w:r>
    </w:p>
    <w:p w14:paraId="088334CF" w14:textId="77777777" w:rsidR="006C67D7" w:rsidRPr="007A7690" w:rsidRDefault="00AF5E0C" w:rsidP="00626829">
      <w:pPr>
        <w:pStyle w:val="Heading1"/>
      </w:pPr>
      <w:bookmarkStart w:id="1" w:name="_Toc511700133"/>
      <w:r>
        <w:t>DATABASE</w:t>
      </w:r>
      <w:bookmarkEnd w:id="1"/>
    </w:p>
    <w:p w14:paraId="088334D0" w14:textId="77777777" w:rsidR="00626829" w:rsidRDefault="00AF5E0C" w:rsidP="006C67D7">
      <w:pPr>
        <w:pStyle w:val="Heading2"/>
      </w:pPr>
      <w:bookmarkStart w:id="2" w:name="_Toc511700134"/>
      <w:r>
        <w:t>Entity Relationship Diagram</w:t>
      </w:r>
      <w:bookmarkEnd w:id="2"/>
    </w:p>
    <w:p w14:paraId="088334D1" w14:textId="54BBB713" w:rsidR="004D29EB" w:rsidRDefault="00D6018D" w:rsidP="004D29EB">
      <w:r>
        <w:rPr>
          <w:noProof/>
        </w:rPr>
        <w:drawing>
          <wp:inline distT="0" distB="0" distL="0" distR="0" wp14:anchorId="406B445F" wp14:editId="0FBD0A33">
            <wp:extent cx="5943600"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9300"/>
                    </a:xfrm>
                    <a:prstGeom prst="rect">
                      <a:avLst/>
                    </a:prstGeom>
                  </pic:spPr>
                </pic:pic>
              </a:graphicData>
            </a:graphic>
          </wp:inline>
        </w:drawing>
      </w:r>
    </w:p>
    <w:p w14:paraId="0718F108" w14:textId="77777777" w:rsidR="007938F7" w:rsidRDefault="007938F7" w:rsidP="00A716CC">
      <w:pPr>
        <w:pStyle w:val="Heading2"/>
      </w:pPr>
    </w:p>
    <w:p w14:paraId="5372F69D" w14:textId="68F48180" w:rsidR="00A716CC" w:rsidRDefault="00A716CC" w:rsidP="00A716CC">
      <w:pPr>
        <w:pStyle w:val="Heading2"/>
      </w:pPr>
      <w:bookmarkStart w:id="3" w:name="_Toc511700135"/>
      <w:r>
        <w:t>Assumptions</w:t>
      </w:r>
      <w:bookmarkEnd w:id="3"/>
    </w:p>
    <w:p w14:paraId="7C6BC2B1" w14:textId="77777777" w:rsidR="00A716CC" w:rsidRDefault="00A716CC" w:rsidP="00A716CC">
      <w:r>
        <w:t xml:space="preserve">The business only accepts card payments. </w:t>
      </w:r>
    </w:p>
    <w:p w14:paraId="088334D3" w14:textId="702F4258" w:rsidR="001754EB" w:rsidRDefault="00A716CC" w:rsidP="007938F7">
      <w:r>
        <w:t>The rented car can be returned at another office different from the original office.</w:t>
      </w:r>
    </w:p>
    <w:p w14:paraId="60112B98" w14:textId="05DE85AF" w:rsidR="001F4360" w:rsidRDefault="00535805" w:rsidP="007938F7">
      <w:r>
        <w:t xml:space="preserve">The customer type determines what multiplier will be applied to the total charge. The multiplier includes </w:t>
      </w:r>
      <w:r w:rsidR="00D3184E">
        <w:t>discounts, insurance, fees if any.</w:t>
      </w:r>
    </w:p>
    <w:p w14:paraId="3C8B2085" w14:textId="77777777" w:rsidR="007938F7" w:rsidRDefault="007938F7" w:rsidP="007938F7">
      <w:pPr>
        <w:rPr>
          <w:b/>
        </w:rPr>
      </w:pPr>
    </w:p>
    <w:p w14:paraId="088334D4" w14:textId="62D7B943" w:rsidR="004D29EB" w:rsidRDefault="00D77E47" w:rsidP="009C67C5">
      <w:pPr>
        <w:pStyle w:val="Heading2"/>
      </w:pPr>
      <w:bookmarkStart w:id="4" w:name="_Toc511700136"/>
      <w:r>
        <w:t>Business Rules</w:t>
      </w:r>
      <w:bookmarkEnd w:id="4"/>
    </w:p>
    <w:p w14:paraId="7D1FAC48" w14:textId="44A93CB9" w:rsidR="0015437C" w:rsidRDefault="009509DD" w:rsidP="008E5565">
      <w:r>
        <w:t xml:space="preserve">One </w:t>
      </w:r>
      <w:r w:rsidR="0015437C">
        <w:t>booking must have at least one booking line.</w:t>
      </w:r>
      <w:r w:rsidR="00AE5F46">
        <w:t xml:space="preserve"> </w:t>
      </w:r>
    </w:p>
    <w:p w14:paraId="1222BB69" w14:textId="34FD868D" w:rsidR="00B612EF" w:rsidRDefault="00505BD9" w:rsidP="008E5565">
      <w:r>
        <w:t xml:space="preserve">One car </w:t>
      </w:r>
      <w:r w:rsidR="00986B95">
        <w:t xml:space="preserve">may </w:t>
      </w:r>
      <w:r>
        <w:t>appear on many booking lines.</w:t>
      </w:r>
      <w:r w:rsidR="000F7681">
        <w:t xml:space="preserve"> One booking line </w:t>
      </w:r>
      <w:r w:rsidR="00251167">
        <w:t xml:space="preserve">must contain </w:t>
      </w:r>
      <w:r w:rsidR="00AB7326">
        <w:t>only one car.</w:t>
      </w:r>
    </w:p>
    <w:p w14:paraId="02E1D774" w14:textId="5E60FBFA" w:rsidR="00EB283C" w:rsidRDefault="008F040A" w:rsidP="008E5565">
      <w:r>
        <w:t xml:space="preserve">One card </w:t>
      </w:r>
      <w:r w:rsidR="00BC1D5B">
        <w:t xml:space="preserve">may pay many card payments. </w:t>
      </w:r>
      <w:r w:rsidR="00897173">
        <w:t>One card payment must be paid by only one card.</w:t>
      </w:r>
    </w:p>
    <w:p w14:paraId="49AF8BB9" w14:textId="526F8670" w:rsidR="002800FB" w:rsidRDefault="002800FB" w:rsidP="008E5565">
      <w:r>
        <w:t xml:space="preserve">One car make may produce many car specs. </w:t>
      </w:r>
      <w:r w:rsidR="0036651F">
        <w:t>One car spec must be produced by only one car make.</w:t>
      </w:r>
    </w:p>
    <w:p w14:paraId="1B856B48" w14:textId="75E757EF" w:rsidR="00BF0040" w:rsidRDefault="00BF0040" w:rsidP="008E5565">
      <w:r>
        <w:t xml:space="preserve">One car state may have many cars in it. </w:t>
      </w:r>
      <w:r w:rsidR="00347AAB">
        <w:t>One car must belong to only one car state.</w:t>
      </w:r>
    </w:p>
    <w:p w14:paraId="47254FA1" w14:textId="72E121D9" w:rsidR="00986AB2" w:rsidRDefault="00986AB2" w:rsidP="008E5565">
      <w:r>
        <w:t xml:space="preserve">One car type may </w:t>
      </w:r>
      <w:r w:rsidR="00CB3535">
        <w:t xml:space="preserve">have many car specs. </w:t>
      </w:r>
      <w:r w:rsidR="0004683E">
        <w:t>One car spec must belong to only one car type.</w:t>
      </w:r>
    </w:p>
    <w:p w14:paraId="41DC674A" w14:textId="12F97F25" w:rsidR="0004683E" w:rsidRDefault="00A114E4" w:rsidP="008E5565">
      <w:r>
        <w:t xml:space="preserve">One customer may have many cards on profile. </w:t>
      </w:r>
      <w:r w:rsidR="0086149E">
        <w:t>One card must belong to only one customer.</w:t>
      </w:r>
    </w:p>
    <w:p w14:paraId="088F5FAC" w14:textId="1CF19B91" w:rsidR="005029CB" w:rsidRDefault="004C7CE3" w:rsidP="008E5565">
      <w:r>
        <w:t xml:space="preserve">One customer type </w:t>
      </w:r>
      <w:r w:rsidR="00230CB8">
        <w:t xml:space="preserve">may </w:t>
      </w:r>
      <w:r w:rsidR="002E0211">
        <w:t xml:space="preserve">include many customers. </w:t>
      </w:r>
      <w:r w:rsidR="006A6762">
        <w:t>One customer must be categorized into only one customer type.</w:t>
      </w:r>
    </w:p>
    <w:p w14:paraId="7BE9C398" w14:textId="1CFDA32D" w:rsidR="006A6762" w:rsidRDefault="0097280D" w:rsidP="008E5565">
      <w:r>
        <w:t xml:space="preserve">One office may store many cars. One car must </w:t>
      </w:r>
      <w:r w:rsidR="00DE7A16">
        <w:t>be present at only one office.</w:t>
      </w:r>
    </w:p>
    <w:p w14:paraId="4969A97F" w14:textId="769CA087" w:rsidR="005F287E" w:rsidRDefault="00430C34" w:rsidP="008E5565">
      <w:r>
        <w:t xml:space="preserve">One office may appear on many bookings. </w:t>
      </w:r>
      <w:r w:rsidR="001B7486">
        <w:t xml:space="preserve">One booking must </w:t>
      </w:r>
      <w:r w:rsidR="00481C56">
        <w:t>have only one office</w:t>
      </w:r>
      <w:r w:rsidR="004F34BC">
        <w:t xml:space="preserve"> to return the car to</w:t>
      </w:r>
      <w:r w:rsidR="001B7486">
        <w:t>.</w:t>
      </w:r>
    </w:p>
    <w:p w14:paraId="71C7407E" w14:textId="2D33794A" w:rsidR="0031330F" w:rsidRDefault="0031330F" w:rsidP="008E5565">
      <w:r>
        <w:t xml:space="preserve">One car spec may </w:t>
      </w:r>
      <w:r w:rsidR="0021726F">
        <w:t>belong to many cars</w:t>
      </w:r>
      <w:r w:rsidR="007D4C0F">
        <w:t>. One car must have only one car spec.</w:t>
      </w:r>
    </w:p>
    <w:p w14:paraId="2AC0C521" w14:textId="3C7CBC93" w:rsidR="007D4C0F" w:rsidRDefault="002E7109" w:rsidP="008E5565">
      <w:r>
        <w:t xml:space="preserve">One </w:t>
      </w:r>
      <w:r w:rsidR="00030A0E">
        <w:t xml:space="preserve">car state may dictate many rental prices. </w:t>
      </w:r>
      <w:r w:rsidR="00E8767E">
        <w:t>One rental price must be dictated by only one car state.</w:t>
      </w:r>
    </w:p>
    <w:p w14:paraId="26F6C7F1" w14:textId="462DB9DF" w:rsidR="00C451C1" w:rsidRDefault="00C451C1" w:rsidP="00C451C1">
      <w:r>
        <w:t xml:space="preserve">One car </w:t>
      </w:r>
      <w:r>
        <w:t xml:space="preserve">spec </w:t>
      </w:r>
      <w:r>
        <w:t xml:space="preserve">may dictate many rental prices. One rental price must be dictated by only one car </w:t>
      </w:r>
      <w:r>
        <w:t>spec</w:t>
      </w:r>
      <w:r>
        <w:t>.</w:t>
      </w:r>
    </w:p>
    <w:p w14:paraId="65866E33" w14:textId="77777777" w:rsidR="00D47B8D" w:rsidRPr="008E5565" w:rsidRDefault="00D47B8D" w:rsidP="00DD65B2">
      <w:pPr>
        <w:ind w:left="0"/>
      </w:pPr>
    </w:p>
    <w:p w14:paraId="088334D5" w14:textId="1A21F416" w:rsidR="00AD4D5F" w:rsidRDefault="00AD4D5F" w:rsidP="00AD4D5F">
      <w:pPr>
        <w:pStyle w:val="Heading2"/>
      </w:pPr>
      <w:bookmarkStart w:id="5" w:name="_Toc511700137"/>
      <w:r>
        <w:t>Normalization steps</w:t>
      </w:r>
      <w:bookmarkEnd w:id="5"/>
    </w:p>
    <w:p w14:paraId="71E2A0C5" w14:textId="1B2BBB67" w:rsidR="006E28E2" w:rsidRDefault="00A90F91" w:rsidP="006E28E2">
      <w:pPr>
        <w:pStyle w:val="Heading3"/>
      </w:pPr>
      <w:bookmarkStart w:id="6" w:name="_Toc511700138"/>
      <w:r>
        <w:t>Unnormalized Form (UNF)</w:t>
      </w:r>
      <w:bookmarkEnd w:id="6"/>
    </w:p>
    <w:p w14:paraId="5E6C6E6D" w14:textId="3C22D387" w:rsidR="00354045" w:rsidRPr="00354045" w:rsidRDefault="00931D43" w:rsidP="00354045">
      <w:r>
        <w:t xml:space="preserve">In the unnormalized form, </w:t>
      </w:r>
      <w:r w:rsidR="00703B47">
        <w:t xml:space="preserve">all information </w:t>
      </w:r>
      <w:r w:rsidR="009C3BA9">
        <w:t>regarding car rentals is in one big table including the following columns:</w:t>
      </w:r>
    </w:p>
    <w:p w14:paraId="229E9C0C" w14:textId="55BDCC42" w:rsidR="00D91B80" w:rsidRDefault="00D91B80" w:rsidP="009C3BA9">
      <w:pPr>
        <w:ind w:left="0"/>
        <w:sectPr w:rsidR="00D91B80">
          <w:footerReference w:type="default" r:id="rId11"/>
          <w:pgSz w:w="12240" w:h="15840"/>
          <w:pgMar w:top="1440" w:right="1440" w:bottom="1440" w:left="1440" w:header="720" w:footer="720" w:gutter="0"/>
          <w:pgNumType w:start="0"/>
          <w:cols w:space="720"/>
          <w:titlePg/>
          <w:docGrid w:linePitch="360"/>
        </w:sectPr>
      </w:pPr>
    </w:p>
    <w:p w14:paraId="239DA57E" w14:textId="660CE15C" w:rsidR="006E28E2" w:rsidRPr="006E28E2" w:rsidRDefault="00726C1A" w:rsidP="006E28E2">
      <w:r w:rsidRPr="00726C1A">
        <w:t>Booking_ID</w:t>
      </w:r>
      <w:r w:rsidR="00E74FB4">
        <w:br/>
      </w:r>
      <w:r w:rsidRPr="00726C1A">
        <w:t>Line_Num</w:t>
      </w:r>
      <w:r w:rsidR="00E74FB4">
        <w:br/>
      </w:r>
      <w:r w:rsidRPr="00726C1A">
        <w:t>Car_Make</w:t>
      </w:r>
      <w:r w:rsidR="00E74FB4">
        <w:br/>
      </w:r>
      <w:r w:rsidRPr="00726C1A">
        <w:t>Model</w:t>
      </w:r>
      <w:r w:rsidRPr="00726C1A">
        <w:tab/>
      </w:r>
      <w:r w:rsidR="00E74FB4">
        <w:br/>
      </w:r>
      <w:r w:rsidRPr="00726C1A">
        <w:t>Prod_Year</w:t>
      </w:r>
      <w:r w:rsidR="00E74FB4">
        <w:br/>
      </w:r>
      <w:r w:rsidRPr="00726C1A">
        <w:t>Car_Type</w:t>
      </w:r>
      <w:r w:rsidR="00E74FB4">
        <w:br/>
      </w:r>
      <w:r w:rsidRPr="00726C1A">
        <w:t>Car_Spec</w:t>
      </w:r>
      <w:r w:rsidR="00E74FB4">
        <w:br/>
      </w:r>
      <w:r w:rsidRPr="00726C1A">
        <w:t>Image_URL</w:t>
      </w:r>
      <w:r w:rsidR="00E74FB4">
        <w:br/>
      </w:r>
      <w:r w:rsidRPr="00726C1A">
        <w:t>Seats</w:t>
      </w:r>
      <w:r w:rsidR="00E74FB4">
        <w:br/>
      </w:r>
      <w:r w:rsidRPr="00726C1A">
        <w:t>Cruise_Control</w:t>
      </w:r>
      <w:r w:rsidR="00E74FB4">
        <w:br/>
      </w:r>
      <w:r w:rsidRPr="00726C1A">
        <w:t>Air_Conditioning</w:t>
      </w:r>
      <w:r w:rsidR="00E74FB4">
        <w:br/>
      </w:r>
      <w:r w:rsidRPr="00726C1A">
        <w:t>Parking_Sensor</w:t>
      </w:r>
      <w:r w:rsidR="000656F1">
        <w:br/>
      </w:r>
      <w:r w:rsidRPr="00726C1A">
        <w:t>Heated_Seats</w:t>
      </w:r>
      <w:r w:rsidR="000656F1">
        <w:br/>
      </w:r>
      <w:r w:rsidRPr="00726C1A">
        <w:t>Audio_Input</w:t>
      </w:r>
      <w:r w:rsidR="000656F1">
        <w:br/>
      </w:r>
      <w:r w:rsidRPr="00726C1A">
        <w:t>Bluetooth</w:t>
      </w:r>
      <w:r w:rsidR="000656F1">
        <w:br/>
      </w:r>
      <w:r w:rsidRPr="00726C1A">
        <w:t>Sunroof</w:t>
      </w:r>
      <w:r w:rsidR="004A162C">
        <w:br/>
      </w:r>
      <w:r w:rsidRPr="00726C1A">
        <w:t>Price_Bought</w:t>
      </w:r>
      <w:r w:rsidR="004A162C">
        <w:br/>
      </w:r>
      <w:r w:rsidRPr="00726C1A">
        <w:t>Office_StrAdd</w:t>
      </w:r>
      <w:r w:rsidR="004A162C">
        <w:br/>
      </w:r>
      <w:r w:rsidRPr="00726C1A">
        <w:t>Office_City</w:t>
      </w:r>
      <w:r w:rsidR="004A162C">
        <w:br/>
      </w:r>
      <w:r w:rsidRPr="00726C1A">
        <w:t>Office_State</w:t>
      </w:r>
      <w:r w:rsidR="004A162C">
        <w:br/>
      </w:r>
      <w:r w:rsidRPr="00726C1A">
        <w:t>Office_Zip</w:t>
      </w:r>
      <w:r w:rsidR="004A162C">
        <w:br/>
      </w:r>
      <w:r w:rsidRPr="00726C1A">
        <w:t>Office_Phone</w:t>
      </w:r>
      <w:r w:rsidR="004A162C">
        <w:br/>
      </w:r>
      <w:r w:rsidRPr="00726C1A">
        <w:t>Office_Username</w:t>
      </w:r>
      <w:r w:rsidR="004A162C">
        <w:br/>
      </w:r>
      <w:r w:rsidRPr="00726C1A">
        <w:t>Office_Password</w:t>
      </w:r>
      <w:r w:rsidR="004A162C">
        <w:br/>
      </w:r>
      <w:r w:rsidRPr="00726C1A">
        <w:t>Car_State</w:t>
      </w:r>
      <w:r w:rsidR="004A162C">
        <w:br/>
      </w:r>
      <w:r w:rsidRPr="00726C1A">
        <w:t>Mileage</w:t>
      </w:r>
      <w:r w:rsidR="004A162C">
        <w:br/>
      </w:r>
      <w:r w:rsidRPr="00726C1A">
        <w:t>Line_Total</w:t>
      </w:r>
      <w:r w:rsidR="004A162C">
        <w:br/>
      </w:r>
      <w:r w:rsidRPr="00726C1A">
        <w:t>Pickup_DateTime</w:t>
      </w:r>
      <w:r w:rsidR="004A162C">
        <w:br/>
      </w:r>
      <w:r w:rsidRPr="00726C1A">
        <w:t>Return_DateTime</w:t>
      </w:r>
      <w:r w:rsidR="004A162C">
        <w:br/>
      </w:r>
      <w:r w:rsidRPr="00726C1A">
        <w:t>Payment_Type</w:t>
      </w:r>
      <w:r w:rsidR="004A162C">
        <w:br/>
      </w:r>
      <w:r w:rsidRPr="00726C1A">
        <w:t>Booking_Status</w:t>
      </w:r>
      <w:r w:rsidR="004A162C">
        <w:br/>
      </w:r>
      <w:r w:rsidRPr="00726C1A">
        <w:t>Return_Office</w:t>
      </w:r>
      <w:r w:rsidR="004A162C">
        <w:br/>
      </w:r>
      <w:r w:rsidRPr="00726C1A">
        <w:t>Cust_F</w:t>
      </w:r>
      <w:r w:rsidR="004A162C" w:rsidRPr="00726C1A">
        <w:t>n</w:t>
      </w:r>
      <w:r w:rsidRPr="00726C1A">
        <w:t>ame</w:t>
      </w:r>
      <w:r w:rsidR="004A162C">
        <w:br/>
      </w:r>
      <w:r w:rsidRPr="00726C1A">
        <w:t>Cust_L</w:t>
      </w:r>
      <w:r w:rsidR="004A162C" w:rsidRPr="00726C1A">
        <w:t>n</w:t>
      </w:r>
      <w:r w:rsidRPr="00726C1A">
        <w:t>ame</w:t>
      </w:r>
      <w:r w:rsidR="004A162C">
        <w:br/>
      </w:r>
      <w:r w:rsidRPr="00726C1A">
        <w:t>Cust_Phone</w:t>
      </w:r>
      <w:r w:rsidR="001E6EDC">
        <w:br/>
      </w:r>
      <w:r w:rsidRPr="00726C1A">
        <w:t>Cust_Email</w:t>
      </w:r>
      <w:r w:rsidR="001E6EDC">
        <w:br/>
      </w:r>
      <w:r w:rsidRPr="00726C1A">
        <w:t>Cust_Gender</w:t>
      </w:r>
      <w:r w:rsidR="001E6EDC">
        <w:br/>
      </w:r>
      <w:r w:rsidRPr="00726C1A">
        <w:t>Cust_LicenseNum</w:t>
      </w:r>
      <w:r w:rsidR="00A73240">
        <w:br/>
      </w:r>
      <w:r w:rsidRPr="00726C1A">
        <w:t>Cust_IssueLocation</w:t>
      </w:r>
      <w:r w:rsidR="00567132">
        <w:br/>
      </w:r>
      <w:r w:rsidRPr="00726C1A">
        <w:t>Cust_DOB</w:t>
      </w:r>
      <w:r w:rsidR="004D7A89">
        <w:br/>
      </w:r>
      <w:r w:rsidRPr="00726C1A">
        <w:t>Cust_StrAdd</w:t>
      </w:r>
      <w:r w:rsidR="004D7A89">
        <w:br/>
      </w:r>
      <w:r w:rsidRPr="00726C1A">
        <w:t>Cust_City</w:t>
      </w:r>
      <w:r w:rsidR="004D7A89">
        <w:br/>
      </w:r>
      <w:r w:rsidRPr="00726C1A">
        <w:t>Cust_State</w:t>
      </w:r>
      <w:r w:rsidR="004D7A89">
        <w:br/>
      </w:r>
      <w:r w:rsidRPr="00726C1A">
        <w:t>Cust_Zip</w:t>
      </w:r>
      <w:r w:rsidR="004D7A89">
        <w:br/>
      </w:r>
      <w:r w:rsidRPr="00726C1A">
        <w:t>Cust_Username</w:t>
      </w:r>
      <w:r w:rsidR="004D7A89">
        <w:br/>
      </w:r>
      <w:r w:rsidRPr="00726C1A">
        <w:t>Cust_Password</w:t>
      </w:r>
      <w:r w:rsidR="004D7A89">
        <w:br/>
      </w:r>
      <w:r w:rsidRPr="00726C1A">
        <w:t>Cust_Type</w:t>
      </w:r>
      <w:r w:rsidR="004D7A89">
        <w:br/>
      </w:r>
      <w:r w:rsidRPr="00726C1A">
        <w:t>Multiplier</w:t>
      </w:r>
    </w:p>
    <w:p w14:paraId="6B12A648" w14:textId="77777777" w:rsidR="00CC6341" w:rsidRDefault="00CC6341" w:rsidP="00616784">
      <w:pPr>
        <w:pStyle w:val="Heading3"/>
      </w:pPr>
    </w:p>
    <w:p w14:paraId="45A2D883" w14:textId="6C074101" w:rsidR="004D7A89" w:rsidRPr="004D7A89" w:rsidRDefault="004D7A89" w:rsidP="004D7A89">
      <w:pPr>
        <w:sectPr w:rsidR="004D7A89" w:rsidRPr="004D7A89" w:rsidSect="00E74FB4">
          <w:type w:val="continuous"/>
          <w:pgSz w:w="12240" w:h="15840"/>
          <w:pgMar w:top="1440" w:right="1440" w:bottom="1440" w:left="1440" w:header="720" w:footer="720" w:gutter="0"/>
          <w:pgNumType w:start="0"/>
          <w:cols w:num="4" w:space="720"/>
          <w:titlePg/>
          <w:docGrid w:linePitch="360"/>
        </w:sectPr>
      </w:pPr>
    </w:p>
    <w:p w14:paraId="0A42D135" w14:textId="0F8EC61E" w:rsidR="004D7A89" w:rsidRDefault="004D7A89" w:rsidP="00616784">
      <w:pPr>
        <w:pStyle w:val="Heading3"/>
      </w:pPr>
    </w:p>
    <w:p w14:paraId="73532FF5" w14:textId="2A4FA19A" w:rsidR="00240FC4" w:rsidRDefault="00285220" w:rsidP="00240FC4">
      <w:r>
        <w:t>For each booking</w:t>
      </w:r>
      <w:r w:rsidR="00697811">
        <w:t xml:space="preserve"> record</w:t>
      </w:r>
      <w:r w:rsidR="000507F7">
        <w:t xml:space="preserve"> there </w:t>
      </w:r>
      <w:r w:rsidR="009C33FE">
        <w:t xml:space="preserve">are details </w:t>
      </w:r>
      <w:r w:rsidR="000507F7">
        <w:t xml:space="preserve">about </w:t>
      </w:r>
      <w:r w:rsidR="009C33FE">
        <w:t>the car to be rented</w:t>
      </w:r>
      <w:r w:rsidR="00B93A64">
        <w:t xml:space="preserve">, the office the car is at, </w:t>
      </w:r>
      <w:r w:rsidR="007C1072">
        <w:t xml:space="preserve">the customer that is renting the car, </w:t>
      </w:r>
      <w:r w:rsidR="00FC434E">
        <w:t>and the booking details.</w:t>
      </w:r>
    </w:p>
    <w:p w14:paraId="7E70AB16" w14:textId="77777777" w:rsidR="000507F7" w:rsidRPr="00240FC4" w:rsidRDefault="000507F7" w:rsidP="00240FC4"/>
    <w:p w14:paraId="088334D6" w14:textId="1BD48E94" w:rsidR="00AD4D5F" w:rsidRDefault="00B84FA0" w:rsidP="00616784">
      <w:pPr>
        <w:pStyle w:val="Heading3"/>
      </w:pPr>
      <w:bookmarkStart w:id="7" w:name="_Toc511700139"/>
      <w:r>
        <w:t>First Normal Form (1NF)</w:t>
      </w:r>
      <w:bookmarkEnd w:id="7"/>
    </w:p>
    <w:p w14:paraId="1D6D9030" w14:textId="2A7A03A3" w:rsidR="00AC7E56" w:rsidRDefault="00CC49EE" w:rsidP="00AC7E56">
      <w:r w:rsidRPr="00CC49EE">
        <w:t>The first step in normalizing a relation is to remove the repeating groups.</w:t>
      </w:r>
      <w:r w:rsidR="00FB25D1">
        <w:t xml:space="preserve"> The unnormalized relation is broken into </w:t>
      </w:r>
      <w:r w:rsidR="005330F4">
        <w:t>4 separate relations:</w:t>
      </w:r>
    </w:p>
    <w:p w14:paraId="25EA5238" w14:textId="071DEF9F" w:rsidR="00BE25D2" w:rsidRPr="000447D6" w:rsidRDefault="00BE25D2" w:rsidP="00BE25D2">
      <w:pPr>
        <w:pStyle w:val="ListParagraph"/>
        <w:numPr>
          <w:ilvl w:val="0"/>
          <w:numId w:val="3"/>
        </w:numPr>
        <w:rPr>
          <w:b/>
        </w:rPr>
      </w:pPr>
      <w:r w:rsidRPr="000447D6">
        <w:rPr>
          <w:b/>
        </w:rPr>
        <w:t>Relation beween booking and booking details</w:t>
      </w:r>
    </w:p>
    <w:p w14:paraId="3C9EB1FD" w14:textId="303029BB" w:rsidR="00047644" w:rsidRDefault="009300C0" w:rsidP="00047644">
      <w:r w:rsidRPr="00B64389">
        <w:rPr>
          <w:highlight w:val="yellow"/>
        </w:rPr>
        <w:t>Booking_I</w:t>
      </w:r>
      <w:r w:rsidRPr="008337C4">
        <w:rPr>
          <w:highlight w:val="yellow"/>
        </w:rPr>
        <w:t>D</w:t>
      </w:r>
      <w:r w:rsidRPr="008337C4">
        <w:rPr>
          <w:highlight w:val="yellow"/>
        </w:rPr>
        <w:tab/>
        <w:t>Line_Num</w:t>
      </w:r>
      <w:r w:rsidRPr="009300C0">
        <w:tab/>
        <w:t>Line_Total</w:t>
      </w:r>
      <w:r w:rsidRPr="009300C0">
        <w:tab/>
        <w:t>Pickup_DateTime</w:t>
      </w:r>
      <w:r w:rsidRPr="009300C0">
        <w:tab/>
        <w:t>Return_DateTime</w:t>
      </w:r>
      <w:r w:rsidRPr="009300C0">
        <w:tab/>
        <w:t>Payment_Type</w:t>
      </w:r>
      <w:r w:rsidRPr="009300C0">
        <w:tab/>
        <w:t>Booking_Status</w:t>
      </w:r>
      <w:r w:rsidRPr="009300C0">
        <w:tab/>
        <w:t>Return_Office</w:t>
      </w:r>
      <w:r w:rsidR="00602B7D">
        <w:tab/>
        <w:t>Car_ID</w:t>
      </w:r>
      <w:r w:rsidR="00294F3E">
        <w:tab/>
        <w:t>Card_ID</w:t>
      </w:r>
    </w:p>
    <w:p w14:paraId="4D1DB285" w14:textId="538C9714" w:rsidR="005874A4" w:rsidRDefault="005874A4" w:rsidP="00047644">
      <w:r>
        <w:t>This relation contains</w:t>
      </w:r>
      <w:r w:rsidR="000D255B" w:rsidRPr="000D255B">
        <w:t xml:space="preserve"> all the attributes that were not repeating</w:t>
      </w:r>
      <w:r w:rsidR="000D255B">
        <w:t>.</w:t>
      </w:r>
      <w:r>
        <w:t xml:space="preserve"> </w:t>
      </w:r>
    </w:p>
    <w:p w14:paraId="538CABC9" w14:textId="77777777" w:rsidR="00C82BE6" w:rsidRDefault="00C82BE6" w:rsidP="00047644"/>
    <w:p w14:paraId="545829F0" w14:textId="30E8249B" w:rsidR="002A747A" w:rsidRPr="000447D6" w:rsidRDefault="000447D6" w:rsidP="000447D6">
      <w:pPr>
        <w:pStyle w:val="ListParagraph"/>
        <w:numPr>
          <w:ilvl w:val="0"/>
          <w:numId w:val="3"/>
        </w:numPr>
        <w:rPr>
          <w:b/>
        </w:rPr>
      </w:pPr>
      <w:r w:rsidRPr="000447D6">
        <w:rPr>
          <w:b/>
        </w:rPr>
        <w:t>Relation between booking and car</w:t>
      </w:r>
    </w:p>
    <w:p w14:paraId="018E78D2" w14:textId="67070674" w:rsidR="002A747A" w:rsidRDefault="005554FA" w:rsidP="00AC7E56">
      <w:r w:rsidRPr="005554FA">
        <w:rPr>
          <w:highlight w:val="yellow"/>
        </w:rPr>
        <w:t>Booking_ID</w:t>
      </w:r>
      <w:r w:rsidRPr="005554FA">
        <w:rPr>
          <w:highlight w:val="yellow"/>
        </w:rPr>
        <w:tab/>
        <w:t>Line_Num</w:t>
      </w:r>
      <w:r w:rsidRPr="005554FA">
        <w:rPr>
          <w:highlight w:val="yellow"/>
        </w:rPr>
        <w:tab/>
        <w:t>Car_ID</w:t>
      </w:r>
      <w:r w:rsidRPr="005554FA">
        <w:tab/>
        <w:t>Car_Make</w:t>
      </w:r>
      <w:r w:rsidRPr="005554FA">
        <w:tab/>
        <w:t>Model</w:t>
      </w:r>
      <w:r w:rsidRPr="005554FA">
        <w:tab/>
        <w:t>Prod_Year</w:t>
      </w:r>
      <w:r w:rsidRPr="005554FA">
        <w:tab/>
        <w:t>Car_Type</w:t>
      </w:r>
      <w:r w:rsidRPr="005554FA">
        <w:tab/>
        <w:t>Car_Spec</w:t>
      </w:r>
      <w:r w:rsidRPr="005554FA">
        <w:tab/>
        <w:t>Image_URL</w:t>
      </w:r>
      <w:r w:rsidRPr="005554FA">
        <w:tab/>
        <w:t>Seats</w:t>
      </w:r>
      <w:r w:rsidRPr="005554FA">
        <w:tab/>
        <w:t>Cruise_Control</w:t>
      </w:r>
      <w:r w:rsidRPr="005554FA">
        <w:tab/>
        <w:t>Air_Conditioning</w:t>
      </w:r>
      <w:r w:rsidRPr="005554FA">
        <w:tab/>
        <w:t>Parking_Sensor</w:t>
      </w:r>
      <w:r w:rsidRPr="005554FA">
        <w:tab/>
        <w:t>Heated_Seats</w:t>
      </w:r>
      <w:r w:rsidRPr="005554FA">
        <w:tab/>
        <w:t>Audio_Input</w:t>
      </w:r>
      <w:r w:rsidRPr="005554FA">
        <w:tab/>
        <w:t>Bluetooth</w:t>
      </w:r>
      <w:r w:rsidRPr="005554FA">
        <w:tab/>
        <w:t>Sunroof</w:t>
      </w:r>
      <w:r w:rsidRPr="005554FA">
        <w:tab/>
      </w:r>
      <w:r w:rsidR="00E06059">
        <w:tab/>
      </w:r>
      <w:r w:rsidRPr="005554FA">
        <w:t>Price_Bought</w:t>
      </w:r>
      <w:r w:rsidRPr="005554FA">
        <w:tab/>
        <w:t>Mileage</w:t>
      </w:r>
      <w:r w:rsidRPr="005554FA">
        <w:tab/>
      </w:r>
      <w:r w:rsidR="00E06059">
        <w:tab/>
      </w:r>
      <w:r w:rsidRPr="005554FA">
        <w:t>Car_State</w:t>
      </w:r>
    </w:p>
    <w:p w14:paraId="66E2FB35" w14:textId="661B6E10" w:rsidR="00C82BE6" w:rsidRDefault="00C80C6C" w:rsidP="00AC7E56">
      <w:r w:rsidRPr="00C80C6C">
        <w:t>In this relation, one must use a concatenated key</w:t>
      </w:r>
      <w:r w:rsidR="00BB734D">
        <w:t xml:space="preserve"> to access the repeating data</w:t>
      </w:r>
      <w:r w:rsidR="00F77295">
        <w:t xml:space="preserve"> regarding the car rented</w:t>
      </w:r>
      <w:r w:rsidR="00BB734D">
        <w:t>.</w:t>
      </w:r>
    </w:p>
    <w:p w14:paraId="2BCCD3C9" w14:textId="77777777" w:rsidR="00C82BE6" w:rsidRDefault="00C82BE6" w:rsidP="00AC7E56"/>
    <w:p w14:paraId="3D13D1D8" w14:textId="5AFE2DF7" w:rsidR="00AF1FB4" w:rsidRPr="007959C0" w:rsidRDefault="000447D6" w:rsidP="000447D6">
      <w:pPr>
        <w:pStyle w:val="ListParagraph"/>
        <w:numPr>
          <w:ilvl w:val="0"/>
          <w:numId w:val="3"/>
        </w:numPr>
        <w:rPr>
          <w:b/>
        </w:rPr>
      </w:pPr>
      <w:r w:rsidRPr="007959C0">
        <w:rPr>
          <w:b/>
        </w:rPr>
        <w:t xml:space="preserve">Relation between </w:t>
      </w:r>
      <w:r w:rsidR="007959C0" w:rsidRPr="007959C0">
        <w:rPr>
          <w:b/>
        </w:rPr>
        <w:t>booking and customer</w:t>
      </w:r>
    </w:p>
    <w:p w14:paraId="1A3E2E23" w14:textId="70E27F3C" w:rsidR="00F7651C" w:rsidRDefault="00F7651C" w:rsidP="003125C7">
      <w:r w:rsidRPr="00F7651C">
        <w:rPr>
          <w:highlight w:val="yellow"/>
        </w:rPr>
        <w:t>Booking_ID</w:t>
      </w:r>
      <w:r w:rsidRPr="00F7651C">
        <w:rPr>
          <w:highlight w:val="yellow"/>
        </w:rPr>
        <w:tab/>
        <w:t>Line_Num</w:t>
      </w:r>
      <w:r w:rsidRPr="00F7651C">
        <w:rPr>
          <w:highlight w:val="yellow"/>
        </w:rPr>
        <w:tab/>
        <w:t>Card_ID</w:t>
      </w:r>
      <w:r w:rsidRPr="00F7651C">
        <w:rPr>
          <w:highlight w:val="yellow"/>
        </w:rPr>
        <w:tab/>
      </w:r>
      <w:r w:rsidRPr="00F7651C">
        <w:rPr>
          <w:highlight w:val="yellow"/>
        </w:rPr>
        <w:tab/>
        <w:t>Cust_ID</w:t>
      </w:r>
      <w:r w:rsidRPr="00F7651C">
        <w:tab/>
      </w:r>
      <w:r>
        <w:tab/>
      </w:r>
      <w:r w:rsidRPr="00F7651C">
        <w:t>Cust_FName</w:t>
      </w:r>
      <w:r w:rsidRPr="00F7651C">
        <w:tab/>
        <w:t>Cust_LName</w:t>
      </w:r>
      <w:r w:rsidRPr="00F7651C">
        <w:tab/>
        <w:t>Cust_Phone</w:t>
      </w:r>
      <w:r w:rsidRPr="00F7651C">
        <w:tab/>
        <w:t>Cust_Email</w:t>
      </w:r>
      <w:r w:rsidRPr="00F7651C">
        <w:tab/>
        <w:t>Cust_Gender</w:t>
      </w:r>
      <w:r w:rsidRPr="00F7651C">
        <w:tab/>
        <w:t>Cust_LicenseNum</w:t>
      </w:r>
      <w:r w:rsidRPr="00F7651C">
        <w:tab/>
        <w:t>Cust_IssueLocation</w:t>
      </w:r>
      <w:r w:rsidRPr="00F7651C">
        <w:tab/>
        <w:t>Cust_DOB</w:t>
      </w:r>
      <w:r w:rsidRPr="00F7651C">
        <w:tab/>
        <w:t>Cust_StrAdd</w:t>
      </w:r>
      <w:r w:rsidRPr="00F7651C">
        <w:tab/>
        <w:t>Cust_City</w:t>
      </w:r>
      <w:r w:rsidRPr="00F7651C">
        <w:tab/>
        <w:t>Cust_State</w:t>
      </w:r>
      <w:r w:rsidRPr="00F7651C">
        <w:tab/>
        <w:t>Cust_Zip</w:t>
      </w:r>
      <w:r w:rsidRPr="00F7651C">
        <w:tab/>
        <w:t>Cust_Username</w:t>
      </w:r>
      <w:r w:rsidRPr="00F7651C">
        <w:tab/>
        <w:t>Cust_Password</w:t>
      </w:r>
      <w:r w:rsidRPr="00F7651C">
        <w:tab/>
        <w:t>Cust_Type</w:t>
      </w:r>
      <w:r w:rsidRPr="00F7651C">
        <w:tab/>
        <w:t>Multiplier</w:t>
      </w:r>
    </w:p>
    <w:p w14:paraId="1B0C27CB" w14:textId="0DDAB428" w:rsidR="003125C7" w:rsidRDefault="003125C7" w:rsidP="003125C7">
      <w:r w:rsidRPr="00C80C6C">
        <w:t>In this relation, one must use a concatenated key</w:t>
      </w:r>
      <w:r>
        <w:t xml:space="preserve"> to access the repeating data</w:t>
      </w:r>
      <w:r>
        <w:t xml:space="preserve"> regarding the customer</w:t>
      </w:r>
      <w:r>
        <w:t>.</w:t>
      </w:r>
    </w:p>
    <w:p w14:paraId="16717E6F" w14:textId="77777777" w:rsidR="003125C7" w:rsidRDefault="003125C7" w:rsidP="00AC7E56"/>
    <w:p w14:paraId="48D8637C" w14:textId="5F125858" w:rsidR="00AD474A" w:rsidRPr="003E0293" w:rsidRDefault="003E0293" w:rsidP="007959C0">
      <w:pPr>
        <w:pStyle w:val="ListParagraph"/>
        <w:numPr>
          <w:ilvl w:val="0"/>
          <w:numId w:val="3"/>
        </w:numPr>
        <w:rPr>
          <w:b/>
        </w:rPr>
      </w:pPr>
      <w:r w:rsidRPr="003E0293">
        <w:rPr>
          <w:b/>
        </w:rPr>
        <w:t>Relation between booking and office</w:t>
      </w:r>
    </w:p>
    <w:p w14:paraId="70800069" w14:textId="33CDE5B6" w:rsidR="00AD474A" w:rsidRDefault="00090100" w:rsidP="00AC7E56">
      <w:r w:rsidRPr="00766135">
        <w:rPr>
          <w:highlight w:val="yellow"/>
        </w:rPr>
        <w:t>Booking_ID</w:t>
      </w:r>
      <w:r w:rsidRPr="00766135">
        <w:rPr>
          <w:highlight w:val="yellow"/>
        </w:rPr>
        <w:tab/>
        <w:t>Line_Num</w:t>
      </w:r>
      <w:r w:rsidRPr="00766135">
        <w:rPr>
          <w:highlight w:val="yellow"/>
        </w:rPr>
        <w:tab/>
        <w:t>Car_ID</w:t>
      </w:r>
      <w:r w:rsidRPr="00766135">
        <w:rPr>
          <w:highlight w:val="yellow"/>
        </w:rPr>
        <w:tab/>
        <w:t>Office_ID</w:t>
      </w:r>
      <w:r w:rsidRPr="00090100">
        <w:tab/>
        <w:t>Office_StrAdd</w:t>
      </w:r>
      <w:r w:rsidRPr="00090100">
        <w:tab/>
        <w:t>Office_City</w:t>
      </w:r>
      <w:r w:rsidRPr="00090100">
        <w:tab/>
        <w:t>Office_State</w:t>
      </w:r>
      <w:r w:rsidRPr="00090100">
        <w:tab/>
        <w:t>Office_Zip</w:t>
      </w:r>
      <w:r w:rsidRPr="00090100">
        <w:tab/>
        <w:t>Office_Phone</w:t>
      </w:r>
      <w:r w:rsidRPr="00090100">
        <w:tab/>
        <w:t>Office_Username</w:t>
      </w:r>
      <w:r w:rsidRPr="00090100">
        <w:tab/>
        <w:t>Office_Password</w:t>
      </w:r>
    </w:p>
    <w:p w14:paraId="0DF33604" w14:textId="7ACA3E92" w:rsidR="003125C7" w:rsidRDefault="003125C7" w:rsidP="003125C7">
      <w:r w:rsidRPr="00C80C6C">
        <w:t>In this relation, one must use a concatenated key</w:t>
      </w:r>
      <w:r>
        <w:t xml:space="preserve"> to access the repeating data</w:t>
      </w:r>
      <w:r>
        <w:t xml:space="preserve"> regarding the office</w:t>
      </w:r>
      <w:r>
        <w:t>.</w:t>
      </w:r>
    </w:p>
    <w:p w14:paraId="4A3E341B" w14:textId="77777777" w:rsidR="004500CF" w:rsidRPr="00AC7E56" w:rsidRDefault="004500CF" w:rsidP="00AC7E56"/>
    <w:p w14:paraId="6B2FE330" w14:textId="72CB9807" w:rsidR="00AD5FDC" w:rsidRDefault="000228E4" w:rsidP="00AD5FDC">
      <w:pPr>
        <w:pStyle w:val="Heading3"/>
      </w:pPr>
      <w:bookmarkStart w:id="8" w:name="_Toc511700140"/>
      <w:r>
        <w:t>Second Normal Form (2NF)</w:t>
      </w:r>
      <w:bookmarkEnd w:id="8"/>
    </w:p>
    <w:p w14:paraId="7716A801" w14:textId="23E9AC30" w:rsidR="0013674C" w:rsidRDefault="00414539" w:rsidP="00081677">
      <w:r w:rsidRPr="00414539">
        <w:t>In the second normal form, all the attributes will be functionally dependent on the primary key. Therefore, the next step is to remove all the partially dependent attributes and place them in another relation.</w:t>
      </w:r>
    </w:p>
    <w:p w14:paraId="55B5A020" w14:textId="2CAAD5AA" w:rsidR="003261AE" w:rsidRDefault="003261AE" w:rsidP="00906CD1">
      <w:r w:rsidRPr="00B64389">
        <w:rPr>
          <w:highlight w:val="yellow"/>
        </w:rPr>
        <w:t>Booking_I</w:t>
      </w:r>
      <w:r w:rsidRPr="008337C4">
        <w:rPr>
          <w:highlight w:val="yellow"/>
        </w:rPr>
        <w:t>D</w:t>
      </w:r>
      <w:r w:rsidRPr="009300C0">
        <w:tab/>
        <w:t>Pickup_DateTime</w:t>
      </w:r>
      <w:r w:rsidRPr="009300C0">
        <w:tab/>
        <w:t>Return_DateTime</w:t>
      </w:r>
      <w:r w:rsidRPr="009300C0">
        <w:tab/>
        <w:t>Payment_Type</w:t>
      </w:r>
      <w:r w:rsidRPr="009300C0">
        <w:tab/>
        <w:t>Booking_Status</w:t>
      </w:r>
      <w:r w:rsidRPr="009300C0">
        <w:tab/>
        <w:t>Return_Office</w:t>
      </w:r>
      <w:r w:rsidR="00F46F40">
        <w:tab/>
      </w:r>
      <w:r w:rsidR="00F46F40">
        <w:t>Card_ID</w:t>
      </w:r>
    </w:p>
    <w:p w14:paraId="2EAC1E50" w14:textId="1A6D2141" w:rsidR="00FD54FD" w:rsidRDefault="00033BBC" w:rsidP="0013674C">
      <w:r w:rsidRPr="00B64389">
        <w:rPr>
          <w:highlight w:val="yellow"/>
        </w:rPr>
        <w:t>Booking_I</w:t>
      </w:r>
      <w:r w:rsidRPr="008337C4">
        <w:rPr>
          <w:highlight w:val="yellow"/>
        </w:rPr>
        <w:t>D</w:t>
      </w:r>
      <w:r w:rsidRPr="008337C4">
        <w:rPr>
          <w:highlight w:val="yellow"/>
        </w:rPr>
        <w:tab/>
        <w:t>Line_Num</w:t>
      </w:r>
      <w:r w:rsidRPr="009300C0">
        <w:tab/>
        <w:t>Line_Total</w:t>
      </w:r>
      <w:r w:rsidR="009F6901">
        <w:tab/>
      </w:r>
      <w:r w:rsidR="009F6901">
        <w:t>Car_ID</w:t>
      </w:r>
      <w:r w:rsidR="009F6901">
        <w:tab/>
      </w:r>
    </w:p>
    <w:p w14:paraId="6232C1B1" w14:textId="4EEC3F0E" w:rsidR="00D628FD" w:rsidRDefault="00D628FD" w:rsidP="00D628FD">
      <w:r w:rsidRPr="005554FA">
        <w:rPr>
          <w:highlight w:val="yellow"/>
        </w:rPr>
        <w:t>Car_ID</w:t>
      </w:r>
      <w:r w:rsidRPr="005554FA">
        <w:tab/>
        <w:t>Car_Make</w:t>
      </w:r>
      <w:r w:rsidRPr="005554FA">
        <w:tab/>
        <w:t>Model</w:t>
      </w:r>
      <w:r w:rsidRPr="005554FA">
        <w:tab/>
        <w:t>Prod_Year</w:t>
      </w:r>
      <w:r w:rsidRPr="005554FA">
        <w:tab/>
        <w:t>Car_Type</w:t>
      </w:r>
      <w:r w:rsidRPr="005554FA">
        <w:tab/>
        <w:t>Car_Spec</w:t>
      </w:r>
      <w:r w:rsidRPr="005554FA">
        <w:tab/>
        <w:t>Image_URL</w:t>
      </w:r>
      <w:r w:rsidRPr="005554FA">
        <w:tab/>
        <w:t>Seats</w:t>
      </w:r>
      <w:r w:rsidRPr="005554FA">
        <w:tab/>
        <w:t>Cruise_Control</w:t>
      </w:r>
      <w:r w:rsidRPr="005554FA">
        <w:tab/>
        <w:t>Air_Conditioning</w:t>
      </w:r>
      <w:r w:rsidRPr="005554FA">
        <w:tab/>
        <w:t>Parking_Sensor</w:t>
      </w:r>
      <w:r w:rsidRPr="005554FA">
        <w:tab/>
        <w:t>Heated_Seats</w:t>
      </w:r>
      <w:r w:rsidRPr="005554FA">
        <w:tab/>
        <w:t>Audio_Input</w:t>
      </w:r>
      <w:r w:rsidRPr="005554FA">
        <w:tab/>
        <w:t>Bluetooth</w:t>
      </w:r>
      <w:r w:rsidRPr="005554FA">
        <w:tab/>
        <w:t>Sunroof</w:t>
      </w:r>
      <w:r w:rsidRPr="005554FA">
        <w:tab/>
      </w:r>
      <w:r>
        <w:tab/>
      </w:r>
      <w:r w:rsidRPr="005554FA">
        <w:t>Price_Bought</w:t>
      </w:r>
      <w:r w:rsidRPr="005554FA">
        <w:tab/>
        <w:t>Mileage</w:t>
      </w:r>
      <w:r w:rsidRPr="005554FA">
        <w:tab/>
      </w:r>
      <w:r>
        <w:tab/>
      </w:r>
      <w:r w:rsidRPr="005554FA">
        <w:t>Car_State</w:t>
      </w:r>
    </w:p>
    <w:p w14:paraId="1562023F" w14:textId="0159784A" w:rsidR="00D628FD" w:rsidRDefault="0008228D" w:rsidP="0013674C">
      <w:r w:rsidRPr="00F7651C">
        <w:rPr>
          <w:highlight w:val="yellow"/>
        </w:rPr>
        <w:t>Cust_ID</w:t>
      </w:r>
      <w:r w:rsidRPr="00F7651C">
        <w:tab/>
      </w:r>
      <w:r>
        <w:tab/>
      </w:r>
      <w:r w:rsidRPr="00F7651C">
        <w:t>Cust_FName</w:t>
      </w:r>
      <w:r w:rsidRPr="00F7651C">
        <w:tab/>
        <w:t>Cust_LName</w:t>
      </w:r>
      <w:r w:rsidRPr="00F7651C">
        <w:tab/>
        <w:t>Cust_Phone</w:t>
      </w:r>
      <w:r w:rsidRPr="00F7651C">
        <w:tab/>
        <w:t>Cust_Email</w:t>
      </w:r>
      <w:r w:rsidRPr="00F7651C">
        <w:tab/>
        <w:t>Cust_Gender</w:t>
      </w:r>
      <w:r w:rsidRPr="00F7651C">
        <w:tab/>
        <w:t>Cust_LicenseNum</w:t>
      </w:r>
      <w:r w:rsidRPr="00F7651C">
        <w:tab/>
        <w:t>Cust_IssueLocation</w:t>
      </w:r>
      <w:r w:rsidRPr="00F7651C">
        <w:tab/>
        <w:t>Cust_DOB</w:t>
      </w:r>
      <w:r w:rsidRPr="00F7651C">
        <w:tab/>
        <w:t>Cust_StrAdd</w:t>
      </w:r>
      <w:r w:rsidRPr="00F7651C">
        <w:tab/>
        <w:t>Cust_City</w:t>
      </w:r>
      <w:r w:rsidRPr="00F7651C">
        <w:tab/>
        <w:t>Cust_State</w:t>
      </w:r>
      <w:r w:rsidRPr="00F7651C">
        <w:tab/>
        <w:t>Cust_Zip</w:t>
      </w:r>
      <w:r w:rsidRPr="00F7651C">
        <w:tab/>
        <w:t>Cust_Username</w:t>
      </w:r>
      <w:r w:rsidRPr="00F7651C">
        <w:tab/>
        <w:t>Cust_Password</w:t>
      </w:r>
      <w:r w:rsidRPr="00F7651C">
        <w:tab/>
        <w:t>Cust_Type</w:t>
      </w:r>
      <w:r w:rsidRPr="00F7651C">
        <w:tab/>
        <w:t>Multiplier</w:t>
      </w:r>
    </w:p>
    <w:p w14:paraId="02AF2BB9" w14:textId="1FE185C9" w:rsidR="0008228D" w:rsidRDefault="001A63B0" w:rsidP="0013674C">
      <w:r w:rsidRPr="00766135">
        <w:rPr>
          <w:highlight w:val="yellow"/>
        </w:rPr>
        <w:t>Office_ID</w:t>
      </w:r>
      <w:r w:rsidRPr="00090100">
        <w:tab/>
        <w:t>Office_StrAdd</w:t>
      </w:r>
      <w:r w:rsidRPr="00090100">
        <w:tab/>
        <w:t>Office_City</w:t>
      </w:r>
      <w:r w:rsidRPr="00090100">
        <w:tab/>
        <w:t>Office_State</w:t>
      </w:r>
      <w:r w:rsidRPr="00090100">
        <w:tab/>
        <w:t>Office_Zip</w:t>
      </w:r>
      <w:r w:rsidRPr="00090100">
        <w:tab/>
        <w:t>Office_Phone</w:t>
      </w:r>
      <w:r w:rsidRPr="00090100">
        <w:tab/>
        <w:t>Office_Username</w:t>
      </w:r>
      <w:r w:rsidRPr="00090100">
        <w:tab/>
        <w:t>Office_Password</w:t>
      </w:r>
    </w:p>
    <w:p w14:paraId="29D62F30" w14:textId="77777777" w:rsidR="00176032" w:rsidRPr="00414539" w:rsidRDefault="00176032" w:rsidP="0013674C"/>
    <w:p w14:paraId="5895712B" w14:textId="7B198170" w:rsidR="002F5565" w:rsidRDefault="00257AE9" w:rsidP="002F5565">
      <w:pPr>
        <w:pStyle w:val="Heading3"/>
      </w:pPr>
      <w:bookmarkStart w:id="9" w:name="_Toc511700141"/>
      <w:r>
        <w:t>Third Normal Form (3NF)</w:t>
      </w:r>
      <w:bookmarkEnd w:id="9"/>
    </w:p>
    <w:p w14:paraId="78050589" w14:textId="222DBDB3" w:rsidR="007E49CA" w:rsidRDefault="0049370F" w:rsidP="007E49CA">
      <w:r w:rsidRPr="0049370F">
        <w:t>A normalized relation is in the third normal form if all the nonkey attributes are fully functionally dependent on the primary key and there are no transitive (nonkey) dependencies.</w:t>
      </w:r>
    </w:p>
    <w:p w14:paraId="4FD341DC" w14:textId="582184F0" w:rsidR="00DF1BA8" w:rsidRPr="007E49CA" w:rsidRDefault="002A7D6D" w:rsidP="007E49CA">
      <w:r w:rsidRPr="002A7D6D">
        <w:rPr>
          <w:highlight w:val="yellow"/>
        </w:rPr>
        <w:t>Booking_ID</w:t>
      </w:r>
      <w:r w:rsidRPr="002A7D6D">
        <w:tab/>
        <w:t>Pickup_DateTime</w:t>
      </w:r>
      <w:r w:rsidRPr="002A7D6D">
        <w:tab/>
        <w:t>Return_DateTime</w:t>
      </w:r>
      <w:r w:rsidRPr="002A7D6D">
        <w:tab/>
        <w:t>Payment_Type</w:t>
      </w:r>
      <w:r w:rsidRPr="002A7D6D">
        <w:tab/>
        <w:t>Booking_Status</w:t>
      </w:r>
      <w:r w:rsidRPr="002A7D6D">
        <w:tab/>
        <w:t>Return_Office</w:t>
      </w:r>
    </w:p>
    <w:p w14:paraId="088334D7" w14:textId="683C7991" w:rsidR="0068184B" w:rsidRDefault="00823675" w:rsidP="0068184B">
      <w:r w:rsidRPr="00823675">
        <w:rPr>
          <w:highlight w:val="yellow"/>
        </w:rPr>
        <w:t>Booking_ID</w:t>
      </w:r>
      <w:r w:rsidRPr="00823675">
        <w:rPr>
          <w:highlight w:val="yellow"/>
        </w:rPr>
        <w:tab/>
        <w:t>Line_Num</w:t>
      </w:r>
      <w:r w:rsidRPr="00823675">
        <w:tab/>
        <w:t>Car_ID</w:t>
      </w:r>
      <w:r w:rsidRPr="00823675">
        <w:tab/>
        <w:t>Line_Total</w:t>
      </w:r>
    </w:p>
    <w:p w14:paraId="73108FA8" w14:textId="6D8961FA" w:rsidR="00823675" w:rsidRDefault="00FC7569" w:rsidP="0068184B">
      <w:r w:rsidRPr="00FC7569">
        <w:rPr>
          <w:highlight w:val="yellow"/>
        </w:rPr>
        <w:t>Car_ID</w:t>
      </w:r>
      <w:r w:rsidRPr="00FC7569">
        <w:tab/>
        <w:t>Spec_ID</w:t>
      </w:r>
      <w:r>
        <w:tab/>
      </w:r>
      <w:r w:rsidRPr="00FC7569">
        <w:tab/>
        <w:t>Office_ID</w:t>
      </w:r>
      <w:r w:rsidRPr="00FC7569">
        <w:tab/>
        <w:t>CarState_ID</w:t>
      </w:r>
      <w:r w:rsidRPr="00FC7569">
        <w:tab/>
        <w:t>Mileage</w:t>
      </w:r>
    </w:p>
    <w:p w14:paraId="4A80A27D" w14:textId="3116E46F" w:rsidR="00F21ADE" w:rsidRDefault="00F21ADE" w:rsidP="0068184B">
      <w:r w:rsidRPr="00F21ADE">
        <w:rPr>
          <w:highlight w:val="yellow"/>
        </w:rPr>
        <w:t>Spec_ID</w:t>
      </w:r>
      <w:r w:rsidRPr="00F21ADE">
        <w:tab/>
        <w:t>CarMake_ID</w:t>
      </w:r>
      <w:r w:rsidRPr="00F21ADE">
        <w:tab/>
        <w:t>Model</w:t>
      </w:r>
      <w:r w:rsidRPr="00F21ADE">
        <w:tab/>
        <w:t>Prod_Year</w:t>
      </w:r>
      <w:r w:rsidRPr="00F21ADE">
        <w:tab/>
        <w:t>CarType_ID</w:t>
      </w:r>
      <w:r w:rsidRPr="00F21ADE">
        <w:tab/>
        <w:t>Image_URL</w:t>
      </w:r>
      <w:r w:rsidRPr="00F21ADE">
        <w:tab/>
        <w:t>Seats</w:t>
      </w:r>
      <w:r w:rsidRPr="00F21ADE">
        <w:tab/>
        <w:t>Cruise_Control</w:t>
      </w:r>
      <w:r w:rsidRPr="00F21ADE">
        <w:tab/>
        <w:t>Air_Conditioning</w:t>
      </w:r>
      <w:r w:rsidRPr="00F21ADE">
        <w:tab/>
        <w:t>Parking_Sensor</w:t>
      </w:r>
      <w:r w:rsidRPr="00F21ADE">
        <w:tab/>
        <w:t>Heated_Seats</w:t>
      </w:r>
      <w:r w:rsidRPr="00F21ADE">
        <w:tab/>
        <w:t>Audio_Input</w:t>
      </w:r>
      <w:r w:rsidRPr="00F21ADE">
        <w:tab/>
        <w:t>Bluetooth</w:t>
      </w:r>
      <w:r w:rsidRPr="00F21ADE">
        <w:tab/>
        <w:t>Sunroof</w:t>
      </w:r>
      <w:r w:rsidRPr="00F21ADE">
        <w:tab/>
        <w:t>Price_Bought</w:t>
      </w:r>
    </w:p>
    <w:p w14:paraId="17D5582D" w14:textId="56464765" w:rsidR="00005C9C" w:rsidRDefault="00005C9C" w:rsidP="0068184B">
      <w:r w:rsidRPr="00005C9C">
        <w:rPr>
          <w:highlight w:val="yellow"/>
        </w:rPr>
        <w:t>CarMake_ID</w:t>
      </w:r>
      <w:r w:rsidRPr="00005C9C">
        <w:tab/>
        <w:t>Description</w:t>
      </w:r>
    </w:p>
    <w:p w14:paraId="612DDC0F" w14:textId="46F9FA48" w:rsidR="00F21ADE" w:rsidRDefault="007346D8" w:rsidP="0068184B">
      <w:r w:rsidRPr="007346D8">
        <w:rPr>
          <w:highlight w:val="yellow"/>
        </w:rPr>
        <w:t>CarState_ID</w:t>
      </w:r>
      <w:r w:rsidRPr="007346D8">
        <w:tab/>
        <w:t>Description</w:t>
      </w:r>
    </w:p>
    <w:p w14:paraId="7F037026" w14:textId="4BBA2244" w:rsidR="000D2756" w:rsidRDefault="000D2756" w:rsidP="0068184B">
      <w:r w:rsidRPr="000D2756">
        <w:rPr>
          <w:highlight w:val="yellow"/>
        </w:rPr>
        <w:t>CarType_ID</w:t>
      </w:r>
      <w:r w:rsidRPr="000D2756">
        <w:tab/>
        <w:t>Description</w:t>
      </w:r>
    </w:p>
    <w:p w14:paraId="3EC17759" w14:textId="7BF96FDF" w:rsidR="00451F23" w:rsidRDefault="00451F23" w:rsidP="0068184B">
      <w:r w:rsidRPr="00451F23">
        <w:rPr>
          <w:highlight w:val="yellow"/>
        </w:rPr>
        <w:t>Card_ID</w:t>
      </w:r>
      <w:r w:rsidRPr="00451F23">
        <w:tab/>
        <w:t>Exp_Month</w:t>
      </w:r>
      <w:r w:rsidRPr="00451F23">
        <w:tab/>
        <w:t>Exp_Year</w:t>
      </w:r>
      <w:r w:rsidRPr="00451F23">
        <w:tab/>
        <w:t>Card_Num</w:t>
      </w:r>
      <w:r w:rsidRPr="00451F23">
        <w:tab/>
        <w:t>Cust_ID</w:t>
      </w:r>
    </w:p>
    <w:p w14:paraId="6360E48C" w14:textId="278F6D17" w:rsidR="00823675" w:rsidRDefault="00727837" w:rsidP="0068184B">
      <w:r w:rsidRPr="00727837">
        <w:rPr>
          <w:highlight w:val="yellow"/>
        </w:rPr>
        <w:t>Booking_ID</w:t>
      </w:r>
      <w:r w:rsidRPr="00727837">
        <w:tab/>
        <w:t>Card_ID</w:t>
      </w:r>
    </w:p>
    <w:p w14:paraId="4458DADB" w14:textId="2965CE67" w:rsidR="00727837" w:rsidRDefault="00C47BE3" w:rsidP="0068184B">
      <w:r w:rsidRPr="00C47BE3">
        <w:rPr>
          <w:highlight w:val="yellow"/>
        </w:rPr>
        <w:t>Cust_ID</w:t>
      </w:r>
      <w:r w:rsidRPr="00C47BE3">
        <w:tab/>
        <w:t>Cust_FName</w:t>
      </w:r>
      <w:r w:rsidRPr="00C47BE3">
        <w:tab/>
        <w:t>Cust_LName</w:t>
      </w:r>
      <w:r w:rsidRPr="00C47BE3">
        <w:tab/>
        <w:t>Cust_Phone</w:t>
      </w:r>
      <w:r w:rsidRPr="00C47BE3">
        <w:tab/>
        <w:t>Cust_Email</w:t>
      </w:r>
      <w:r w:rsidRPr="00C47BE3">
        <w:tab/>
        <w:t>Cust_Gender</w:t>
      </w:r>
      <w:r w:rsidRPr="00C47BE3">
        <w:tab/>
        <w:t>Cust_LicenseNum</w:t>
      </w:r>
      <w:r w:rsidRPr="00C47BE3">
        <w:tab/>
        <w:t>Cust_IssueLocation</w:t>
      </w:r>
      <w:r w:rsidRPr="00C47BE3">
        <w:tab/>
        <w:t>Cust_DOB</w:t>
      </w:r>
      <w:r w:rsidRPr="00C47BE3">
        <w:tab/>
        <w:t>Cust_StrAdd</w:t>
      </w:r>
      <w:r w:rsidRPr="00C47BE3">
        <w:tab/>
        <w:t>Cust_City</w:t>
      </w:r>
      <w:r w:rsidRPr="00C47BE3">
        <w:tab/>
        <w:t>Cust_State</w:t>
      </w:r>
      <w:r w:rsidRPr="00C47BE3">
        <w:tab/>
        <w:t>Cust_Zip</w:t>
      </w:r>
      <w:r w:rsidRPr="00C47BE3">
        <w:tab/>
        <w:t>Cust_Username</w:t>
      </w:r>
      <w:r w:rsidRPr="00C47BE3">
        <w:tab/>
        <w:t>Cust_Password</w:t>
      </w:r>
      <w:r w:rsidRPr="00C47BE3">
        <w:tab/>
        <w:t>CustType_ID</w:t>
      </w:r>
    </w:p>
    <w:p w14:paraId="41AC0482" w14:textId="691E35FE" w:rsidR="00C47BE3" w:rsidRDefault="009363E3" w:rsidP="0068184B">
      <w:r w:rsidRPr="009363E3">
        <w:rPr>
          <w:highlight w:val="yellow"/>
        </w:rPr>
        <w:t>CustType_ID</w:t>
      </w:r>
      <w:r w:rsidRPr="009363E3">
        <w:tab/>
        <w:t>Description</w:t>
      </w:r>
      <w:r w:rsidRPr="009363E3">
        <w:tab/>
        <w:t>Multiplier</w:t>
      </w:r>
    </w:p>
    <w:p w14:paraId="470A4710" w14:textId="1B8A17E7" w:rsidR="00170B69" w:rsidRDefault="00170B69" w:rsidP="0068184B">
      <w:r w:rsidRPr="00170B69">
        <w:rPr>
          <w:highlight w:val="yellow"/>
        </w:rPr>
        <w:t>Office_ID</w:t>
      </w:r>
      <w:r w:rsidRPr="00170B69">
        <w:tab/>
        <w:t>Office_StrAdd</w:t>
      </w:r>
      <w:r w:rsidRPr="00170B69">
        <w:tab/>
        <w:t>Office_City</w:t>
      </w:r>
      <w:r w:rsidRPr="00170B69">
        <w:tab/>
        <w:t>Office_State</w:t>
      </w:r>
      <w:r w:rsidRPr="00170B69">
        <w:tab/>
        <w:t>Office_Zip</w:t>
      </w:r>
      <w:r w:rsidRPr="00170B69">
        <w:tab/>
        <w:t>Office_Phone</w:t>
      </w:r>
      <w:r w:rsidRPr="00170B69">
        <w:tab/>
        <w:t>Office_Username</w:t>
      </w:r>
      <w:r w:rsidRPr="00170B69">
        <w:tab/>
        <w:t>Office_Password</w:t>
      </w:r>
    </w:p>
    <w:p w14:paraId="1BC3B829" w14:textId="494C439B" w:rsidR="00E80832" w:rsidRDefault="00E80832" w:rsidP="0068184B">
      <w:r w:rsidRPr="00E80832">
        <w:rPr>
          <w:highlight w:val="yellow"/>
        </w:rPr>
        <w:t>CarState_ID</w:t>
      </w:r>
      <w:r w:rsidRPr="00E80832">
        <w:rPr>
          <w:highlight w:val="yellow"/>
        </w:rPr>
        <w:tab/>
        <w:t>Spec_ID</w:t>
      </w:r>
      <w:r w:rsidRPr="00E80832">
        <w:tab/>
      </w:r>
      <w:r>
        <w:tab/>
      </w:r>
      <w:r w:rsidRPr="00E80832">
        <w:t>Price</w:t>
      </w:r>
    </w:p>
    <w:p w14:paraId="0DCA6AED" w14:textId="77777777" w:rsidR="002311A0" w:rsidRDefault="002311A0" w:rsidP="0068184B"/>
    <w:p w14:paraId="088334D8" w14:textId="77777777" w:rsidR="00E174C1" w:rsidRPr="002F0E26" w:rsidRDefault="000F4480" w:rsidP="0068184B">
      <w:pPr>
        <w:pStyle w:val="Heading1"/>
      </w:pPr>
      <w:bookmarkStart w:id="10" w:name="_Toc511700142"/>
      <w:r>
        <w:t>SQL SERVER</w:t>
      </w:r>
      <w:bookmarkEnd w:id="10"/>
    </w:p>
    <w:p w14:paraId="088334DA" w14:textId="0A8B5FAF" w:rsidR="00D079AA" w:rsidRDefault="006511CF" w:rsidP="00420408">
      <w:pPr>
        <w:pStyle w:val="Heading2"/>
      </w:pPr>
      <w:bookmarkStart w:id="11" w:name="_Toc511700143"/>
      <w:r>
        <w:t>Inner Join Statement</w:t>
      </w:r>
      <w:bookmarkEnd w:id="11"/>
    </w:p>
    <w:p w14:paraId="5BBA2E1F"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--list revenue collected by each office</w:t>
      </w:r>
    </w:p>
    <w:p w14:paraId="10883CF9"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Office</w:t>
      </w:r>
      <w:proofErr w:type="gramEnd"/>
      <w:r>
        <w:rPr>
          <w:rFonts w:ascii="Consolas" w:hAnsi="Consolas" w:cs="Consolas"/>
          <w:color w:val="000000"/>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bl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Line_Total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Revenue</w:t>
      </w:r>
    </w:p>
    <w:p w14:paraId="5597CA89"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car_</w:t>
      </w:r>
      <w:proofErr w:type="gramStart"/>
      <w:r>
        <w:rPr>
          <w:rFonts w:ascii="Consolas" w:hAnsi="Consolas" w:cs="Consolas"/>
          <w:color w:val="000000"/>
          <w:kern w:val="0"/>
          <w:sz w:val="19"/>
          <w:szCs w:val="19"/>
          <w:highlight w:val="white"/>
        </w:rPr>
        <w:t>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booking</w:t>
      </w:r>
      <w:proofErr w:type="gramEnd"/>
      <w:r>
        <w:rPr>
          <w:rFonts w:ascii="Consolas" w:hAnsi="Consolas" w:cs="Consolas"/>
          <w:color w:val="000000"/>
          <w:kern w:val="0"/>
          <w:sz w:val="19"/>
          <w:szCs w:val="19"/>
          <w:highlight w:val="white"/>
        </w:rPr>
        <w:t xml:space="preserve">_line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bl</w:t>
      </w:r>
    </w:p>
    <w:p w14:paraId="3B41DECF"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w:t>
      </w:r>
      <w:proofErr w:type="gramStart"/>
      <w:r>
        <w:rPr>
          <w:rFonts w:ascii="Consolas" w:hAnsi="Consolas" w:cs="Consolas"/>
          <w:color w:val="000000"/>
          <w:kern w:val="0"/>
          <w:sz w:val="19"/>
          <w:szCs w:val="19"/>
          <w:highlight w:val="white"/>
        </w:rPr>
        <w:t>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booking</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b</w:t>
      </w:r>
    </w:p>
    <w:p w14:paraId="690D7A65"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Booking</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Booking_ID</w:t>
      </w:r>
    </w:p>
    <w:p w14:paraId="451D74AB"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car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w:t>
      </w:r>
    </w:p>
    <w:p w14:paraId="1611A741"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Car_ID</w:t>
      </w:r>
    </w:p>
    <w:p w14:paraId="3E4A2801" w14:textId="77777777" w:rsidR="007B39D0" w:rsidRDefault="007B39D0" w:rsidP="007B39D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GROUP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Office</w:t>
      </w:r>
      <w:proofErr w:type="gramEnd"/>
      <w:r>
        <w:rPr>
          <w:rFonts w:ascii="Consolas" w:hAnsi="Consolas" w:cs="Consolas"/>
          <w:color w:val="000000"/>
          <w:kern w:val="0"/>
          <w:sz w:val="19"/>
          <w:szCs w:val="19"/>
          <w:highlight w:val="white"/>
        </w:rPr>
        <w:t>_ID</w:t>
      </w:r>
    </w:p>
    <w:p w14:paraId="1FE2723A" w14:textId="048864D3" w:rsidR="00393933" w:rsidRDefault="007B39D0" w:rsidP="00D87184">
      <w:pPr>
        <w:ind w:left="0"/>
        <w:rPr>
          <w:rFonts w:ascii="Consolas" w:hAnsi="Consolas" w:cs="Consolas"/>
          <w:color w:val="0000FF"/>
          <w:sz w:val="19"/>
          <w:szCs w:val="19"/>
          <w:highlight w:val="white"/>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Office_ID</w:t>
      </w:r>
      <w:r>
        <w:rPr>
          <w:rFonts w:ascii="Consolas" w:hAnsi="Consolas" w:cs="Consolas"/>
          <w:color w:val="808080"/>
          <w:kern w:val="0"/>
          <w:sz w:val="19"/>
          <w:szCs w:val="19"/>
          <w:highlight w:val="white"/>
        </w:rPr>
        <w:t>;</w:t>
      </w:r>
      <w:r w:rsidR="00D87184">
        <w:rPr>
          <w:rFonts w:ascii="Consolas" w:hAnsi="Consolas" w:cs="Consolas"/>
          <w:color w:val="808080"/>
          <w:kern w:val="0"/>
          <w:sz w:val="19"/>
          <w:szCs w:val="19"/>
          <w:highlight w:val="white"/>
        </w:rPr>
        <w:br/>
      </w:r>
      <w:r w:rsidR="00D87184">
        <w:rPr>
          <w:rFonts w:ascii="Consolas" w:hAnsi="Consolas" w:cs="Consolas"/>
          <w:color w:val="0000FF"/>
          <w:sz w:val="19"/>
          <w:szCs w:val="19"/>
          <w:highlight w:val="white"/>
        </w:rPr>
        <w:t>GO</w:t>
      </w:r>
    </w:p>
    <w:p w14:paraId="7F90B0C4" w14:textId="275CD47A" w:rsidR="00C378C6" w:rsidRDefault="00C378C6" w:rsidP="00D87184">
      <w:pPr>
        <w:ind w:left="0"/>
      </w:pPr>
      <w:r>
        <w:rPr>
          <w:noProof/>
        </w:rPr>
        <w:drawing>
          <wp:inline distT="0" distB="0" distL="0" distR="0" wp14:anchorId="239DB192" wp14:editId="73B1EB54">
            <wp:extent cx="149542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2352675"/>
                    </a:xfrm>
                    <a:prstGeom prst="rect">
                      <a:avLst/>
                    </a:prstGeom>
                  </pic:spPr>
                </pic:pic>
              </a:graphicData>
            </a:graphic>
          </wp:inline>
        </w:drawing>
      </w:r>
    </w:p>
    <w:p w14:paraId="2F500D22" w14:textId="77777777" w:rsidR="00730E4F" w:rsidRPr="00393933" w:rsidRDefault="00730E4F" w:rsidP="00D87184">
      <w:pPr>
        <w:ind w:left="0"/>
      </w:pPr>
    </w:p>
    <w:p w14:paraId="088334DB" w14:textId="3755452D" w:rsidR="00D079AA" w:rsidRDefault="00E609B6" w:rsidP="00420408">
      <w:pPr>
        <w:pStyle w:val="Heading2"/>
      </w:pPr>
      <w:bookmarkStart w:id="12" w:name="_Toc511700144"/>
      <w:r>
        <w:t>Subquery</w:t>
      </w:r>
      <w:bookmarkEnd w:id="12"/>
    </w:p>
    <w:p w14:paraId="5B94944B"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--list all cars along with their IDs, types, models and production years</w:t>
      </w:r>
    </w:p>
    <w:p w14:paraId="6E09ED84"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Car_ID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'Car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CarType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CarMake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'Make'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Model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Prod_Year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'Production Year'</w:t>
      </w:r>
    </w:p>
    <w:p w14:paraId="0DE9CCDA"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p>
    <w:p w14:paraId="5D649040"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w:t>
      </w:r>
      <w:proofErr w:type="gramEnd"/>
      <w:r>
        <w:rPr>
          <w:rFonts w:ascii="Consolas" w:hAnsi="Consolas" w:cs="Consolas"/>
          <w:color w:val="000000"/>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Description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CarType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m</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Description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CarMake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Model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Prod_Year</w:t>
      </w:r>
    </w:p>
    <w:p w14:paraId="75FEC4E8"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car_rental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car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w:t>
      </w:r>
    </w:p>
    <w:p w14:paraId="49D4FA6E"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car_spec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w:t>
      </w:r>
    </w:p>
    <w:p w14:paraId="0A983B6F"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Spec</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Spec_ID</w:t>
      </w:r>
    </w:p>
    <w:p w14:paraId="0D2CD344"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car_make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w:t>
      </w:r>
    </w:p>
    <w:p w14:paraId="0BB18530"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CarMake</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CarMake_ID</w:t>
      </w:r>
    </w:p>
    <w:p w14:paraId="344F3FBB"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car_type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w:t>
      </w:r>
    </w:p>
    <w:p w14:paraId="5F4CB2BD"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CarType</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CarType_ID</w:t>
      </w:r>
    </w:p>
    <w:p w14:paraId="1C71D348" w14:textId="77777777" w:rsidR="00C14ED9" w:rsidRDefault="00C14ED9" w:rsidP="00C14ED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p</w:t>
      </w:r>
    </w:p>
    <w:p w14:paraId="5D4B928F" w14:textId="3A3EAE13" w:rsidR="00654BEE" w:rsidRDefault="00C14ED9" w:rsidP="00C14ED9">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14:paraId="11A8F362" w14:textId="101C5F2A" w:rsidR="00C14ED9" w:rsidRDefault="00351BFB" w:rsidP="00C14ED9">
      <w:r>
        <w:rPr>
          <w:noProof/>
        </w:rPr>
        <w:drawing>
          <wp:inline distT="0" distB="0" distL="0" distR="0" wp14:anchorId="4EB6FED6" wp14:editId="5D5B3686">
            <wp:extent cx="29908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2324100"/>
                    </a:xfrm>
                    <a:prstGeom prst="rect">
                      <a:avLst/>
                    </a:prstGeom>
                  </pic:spPr>
                </pic:pic>
              </a:graphicData>
            </a:graphic>
          </wp:inline>
        </w:drawing>
      </w:r>
    </w:p>
    <w:p w14:paraId="2B7B8422" w14:textId="77777777" w:rsidR="008C6BF3" w:rsidRPr="00654BEE" w:rsidRDefault="008C6BF3" w:rsidP="00C14ED9"/>
    <w:p w14:paraId="088334DC" w14:textId="77777777" w:rsidR="009B1DE1" w:rsidRDefault="002A16EB" w:rsidP="00420408">
      <w:pPr>
        <w:pStyle w:val="Heading2"/>
      </w:pPr>
      <w:bookmarkStart w:id="13" w:name="_Toc511700145"/>
      <w:r>
        <w:t>CTE</w:t>
      </w:r>
      <w:bookmarkEnd w:id="13"/>
    </w:p>
    <w:p w14:paraId="2C040B51"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--list car models that are rented for more than 300 per day</w:t>
      </w:r>
    </w:p>
    <w:p w14:paraId="3232DA1A"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00"/>
          <w:sz w:val="19"/>
          <w:szCs w:val="19"/>
          <w:highlight w:val="white"/>
        </w:rPr>
        <w:t xml:space="preserve"> Car_CTE</w:t>
      </w:r>
      <w:r>
        <w:rPr>
          <w:rFonts w:ascii="Consolas" w:hAnsi="Consolas" w:cs="Consolas"/>
          <w:color w:val="808080"/>
          <w:sz w:val="19"/>
          <w:szCs w:val="19"/>
          <w:highlight w:val="white"/>
        </w:rPr>
        <w:t>(</w:t>
      </w:r>
      <w:r>
        <w:rPr>
          <w:rFonts w:ascii="Consolas" w:hAnsi="Consolas" w:cs="Consolas"/>
          <w:color w:val="000000"/>
          <w:sz w:val="19"/>
          <w:szCs w:val="19"/>
          <w:highlight w:val="white"/>
        </w:rPr>
        <w:t>Make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Model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63E5E059"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4DCAC6C"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w:t>
      </w:r>
      <w:r>
        <w:rPr>
          <w:rFonts w:ascii="Consolas" w:hAnsi="Consolas" w:cs="Consolas"/>
          <w:color w:val="808080"/>
          <w:sz w:val="19"/>
          <w:szCs w:val="19"/>
          <w:highlight w:val="white"/>
        </w:rPr>
        <w:t>.</w:t>
      </w:r>
      <w:r>
        <w:rPr>
          <w:rFonts w:ascii="Consolas" w:hAnsi="Consolas" w:cs="Consolas"/>
          <w:color w:val="000000"/>
          <w:sz w:val="19"/>
          <w:szCs w:val="19"/>
          <w:highlight w:val="white"/>
        </w:rPr>
        <w:t>Model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Price </w:t>
      </w:r>
    </w:p>
    <w:p w14:paraId="20CF68E7"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car_</w:t>
      </w:r>
      <w:proofErr w:type="gramStart"/>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proofErr w:type="gramEnd"/>
      <w:r>
        <w:rPr>
          <w:rFonts w:ascii="Consolas" w:hAnsi="Consolas" w:cs="Consolas"/>
          <w:color w:val="000000"/>
          <w:sz w:val="19"/>
          <w:szCs w:val="19"/>
          <w:highlight w:val="white"/>
        </w:rPr>
        <w:t xml:space="preserve">_price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4FF82C33"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car_rental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car_spec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sp</w:t>
      </w:r>
    </w:p>
    <w:p w14:paraId="7EC488E6"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sp</w:t>
      </w:r>
      <w:r>
        <w:rPr>
          <w:rFonts w:ascii="Consolas" w:hAnsi="Consolas" w:cs="Consolas"/>
          <w:color w:val="808080"/>
          <w:sz w:val="19"/>
          <w:szCs w:val="19"/>
          <w:highlight w:val="white"/>
        </w:rPr>
        <w:t>.</w:t>
      </w:r>
      <w:r>
        <w:rPr>
          <w:rFonts w:ascii="Consolas" w:hAnsi="Consolas" w:cs="Consolas"/>
          <w:color w:val="000000"/>
          <w:sz w:val="19"/>
          <w:szCs w:val="19"/>
          <w:highlight w:val="white"/>
        </w:rPr>
        <w:t>Spec</w:t>
      </w:r>
      <w:proofErr w:type="gramEnd"/>
      <w:r>
        <w:rPr>
          <w:rFonts w:ascii="Consolas" w:hAnsi="Consolas" w:cs="Consolas"/>
          <w:color w:val="000000"/>
          <w:sz w:val="19"/>
          <w:szCs w:val="19"/>
          <w:highlight w:val="white"/>
        </w:rPr>
        <w:t xml:space="preserv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Spec_ID</w:t>
      </w:r>
    </w:p>
    <w:p w14:paraId="54C4E0BB"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car_rental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car_make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p>
    <w:p w14:paraId="1FEE4578"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sp</w:t>
      </w:r>
      <w:r>
        <w:rPr>
          <w:rFonts w:ascii="Consolas" w:hAnsi="Consolas" w:cs="Consolas"/>
          <w:color w:val="808080"/>
          <w:sz w:val="19"/>
          <w:szCs w:val="19"/>
          <w:highlight w:val="white"/>
        </w:rPr>
        <w:t>.</w:t>
      </w:r>
      <w:r>
        <w:rPr>
          <w:rFonts w:ascii="Consolas" w:hAnsi="Consolas" w:cs="Consolas"/>
          <w:color w:val="000000"/>
          <w:sz w:val="19"/>
          <w:szCs w:val="19"/>
          <w:highlight w:val="white"/>
        </w:rPr>
        <w:t>CarMake</w:t>
      </w:r>
      <w:proofErr w:type="gramEnd"/>
      <w:r>
        <w:rPr>
          <w:rFonts w:ascii="Consolas" w:hAnsi="Consolas" w:cs="Consolas"/>
          <w:color w:val="000000"/>
          <w:sz w:val="19"/>
          <w:szCs w:val="19"/>
          <w:highlight w:val="white"/>
        </w:rPr>
        <w:t xml:space="preserv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CarMake_ID</w:t>
      </w:r>
    </w:p>
    <w:p w14:paraId="12EBD6C7"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9B3D06"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p>
    <w:p w14:paraId="6A80F9E0"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0FEF963" w14:textId="77777777" w:rsidR="00803EE9" w:rsidRDefault="00803EE9" w:rsidP="00803EE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Car_CTE</w:t>
      </w:r>
    </w:p>
    <w:p w14:paraId="00B24434" w14:textId="77777777" w:rsidR="00803EE9" w:rsidRDefault="00803EE9" w:rsidP="00803EE9">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Price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300</w:t>
      </w:r>
      <w:r>
        <w:rPr>
          <w:rFonts w:ascii="Consolas" w:hAnsi="Consolas" w:cs="Consolas"/>
          <w:color w:val="808080"/>
          <w:sz w:val="19"/>
          <w:szCs w:val="19"/>
          <w:highlight w:val="white"/>
        </w:rPr>
        <w:t>;</w:t>
      </w:r>
      <w:r>
        <w:rPr>
          <w:rFonts w:ascii="Consolas" w:hAnsi="Consolas" w:cs="Consolas"/>
          <w:color w:val="808080"/>
          <w:sz w:val="19"/>
          <w:szCs w:val="19"/>
          <w:highlight w:val="white"/>
        </w:rPr>
        <w:br/>
      </w:r>
      <w:r>
        <w:rPr>
          <w:rFonts w:ascii="Consolas" w:hAnsi="Consolas" w:cs="Consolas"/>
          <w:color w:val="0000FF"/>
          <w:sz w:val="19"/>
          <w:szCs w:val="19"/>
          <w:highlight w:val="white"/>
        </w:rPr>
        <w:t>GO</w:t>
      </w:r>
    </w:p>
    <w:p w14:paraId="51EF2E78" w14:textId="3E84F5EB" w:rsidR="00803EE9" w:rsidRDefault="00803EE9" w:rsidP="00803EE9">
      <w:r>
        <w:rPr>
          <w:noProof/>
        </w:rPr>
        <w:drawing>
          <wp:inline distT="0" distB="0" distL="0" distR="0" wp14:anchorId="02A917D5" wp14:editId="1C09C987">
            <wp:extent cx="2390775" cy="1457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1457325"/>
                    </a:xfrm>
                    <a:prstGeom prst="rect">
                      <a:avLst/>
                    </a:prstGeom>
                    <a:noFill/>
                    <a:ln>
                      <a:noFill/>
                    </a:ln>
                  </pic:spPr>
                </pic:pic>
              </a:graphicData>
            </a:graphic>
          </wp:inline>
        </w:drawing>
      </w:r>
    </w:p>
    <w:p w14:paraId="088334DD" w14:textId="77777777" w:rsidR="009B1DE1" w:rsidRDefault="009B1DE1" w:rsidP="009B1DE1"/>
    <w:p w14:paraId="088334DE" w14:textId="11E5A033" w:rsidR="009B1DE1" w:rsidRDefault="00CC641A" w:rsidP="00EA4ABC">
      <w:pPr>
        <w:pStyle w:val="Heading2"/>
      </w:pPr>
      <w:bookmarkStart w:id="14" w:name="_Toc511700146"/>
      <w:r>
        <w:t>Pivot</w:t>
      </w:r>
      <w:bookmarkEnd w:id="14"/>
    </w:p>
    <w:p w14:paraId="3BB7EA9C"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--pivot to list number of orders at each branch in April, May, June</w:t>
      </w:r>
    </w:p>
    <w:p w14:paraId="19B04594"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Office_ID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April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June</w:t>
      </w:r>
    </w:p>
    <w:p w14:paraId="1A6A0F9E"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71E5D37F"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Office</w:t>
      </w:r>
      <w:proofErr w:type="gramEnd"/>
      <w:r>
        <w:rPr>
          <w:rFonts w:ascii="Consolas" w:hAnsi="Consolas" w:cs="Consolas"/>
          <w:color w:val="000000"/>
          <w:sz w:val="19"/>
          <w:szCs w:val="19"/>
          <w:highlight w:val="white"/>
        </w:rPr>
        <w: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Booking_ID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Pickup_DateTime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PickupMonth</w:t>
      </w:r>
    </w:p>
    <w:p w14:paraId="18EFAAB2"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car_</w:t>
      </w:r>
      <w:proofErr w:type="gramStart"/>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14:paraId="3D74365F"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car_</w:t>
      </w:r>
      <w:proofErr w:type="gramStart"/>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roofErr w:type="gramEnd"/>
      <w:r>
        <w:rPr>
          <w:rFonts w:ascii="Consolas" w:hAnsi="Consolas" w:cs="Consolas"/>
          <w:color w:val="000000"/>
          <w:sz w:val="19"/>
          <w:szCs w:val="19"/>
          <w:highlight w:val="white"/>
        </w:rPr>
        <w:t xml:space="preserve">_line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bl</w:t>
      </w:r>
    </w:p>
    <w:p w14:paraId="2E56ADD5"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roofErr w:type="gramEnd"/>
      <w:r>
        <w:rPr>
          <w:rFonts w:ascii="Consolas" w:hAnsi="Consolas" w:cs="Consolas"/>
          <w:color w:val="000000"/>
          <w:sz w:val="19"/>
          <w:szCs w:val="19"/>
          <w:highlight w:val="white"/>
        </w:rPr>
        <w:t xml:space="preserv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bl</w:t>
      </w:r>
      <w:r>
        <w:rPr>
          <w:rFonts w:ascii="Consolas" w:hAnsi="Consolas" w:cs="Consolas"/>
          <w:color w:val="808080"/>
          <w:sz w:val="19"/>
          <w:szCs w:val="19"/>
          <w:highlight w:val="white"/>
        </w:rPr>
        <w:t>.</w:t>
      </w:r>
      <w:r>
        <w:rPr>
          <w:rFonts w:ascii="Consolas" w:hAnsi="Consolas" w:cs="Consolas"/>
          <w:color w:val="000000"/>
          <w:sz w:val="19"/>
          <w:szCs w:val="19"/>
          <w:highlight w:val="white"/>
        </w:rPr>
        <w:t>Booking_ID</w:t>
      </w:r>
    </w:p>
    <w:p w14:paraId="4E579D9E"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car_rental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w:t>
      </w:r>
    </w:p>
    <w:p w14:paraId="12469D0E"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bl</w:t>
      </w:r>
      <w:r>
        <w:rPr>
          <w:rFonts w:ascii="Consolas" w:hAnsi="Consolas" w:cs="Consolas"/>
          <w:color w:val="808080"/>
          <w:sz w:val="19"/>
          <w:szCs w:val="19"/>
          <w:highlight w:val="white"/>
        </w:rPr>
        <w:t>.</w:t>
      </w:r>
      <w:r>
        <w:rPr>
          <w:rFonts w:ascii="Consolas" w:hAnsi="Consolas" w:cs="Consolas"/>
          <w:color w:val="000000"/>
          <w:sz w:val="19"/>
          <w:szCs w:val="19"/>
          <w:highlight w:val="white"/>
        </w:rPr>
        <w:t>Car</w:t>
      </w:r>
      <w:proofErr w:type="gramEnd"/>
      <w:r>
        <w:rPr>
          <w:rFonts w:ascii="Consolas" w:hAnsi="Consolas" w:cs="Consolas"/>
          <w:color w:val="000000"/>
          <w:sz w:val="19"/>
          <w:szCs w:val="19"/>
          <w:highlight w:val="white"/>
        </w:rPr>
        <w:t xml:space="preserv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Car_ID</w:t>
      </w:r>
    </w:p>
    <w:p w14:paraId="3A03CFB8"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piv</w:t>
      </w:r>
    </w:p>
    <w:p w14:paraId="3F449112"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PIVOT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47E4777"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Booking_ID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PickupMonth </w:t>
      </w:r>
      <w:proofErr w:type="gramStart"/>
      <w:r>
        <w:rPr>
          <w:rFonts w:ascii="Consolas" w:hAnsi="Consolas" w:cs="Consolas"/>
          <w:color w:val="808080"/>
          <w:sz w:val="19"/>
          <w:szCs w:val="19"/>
          <w:highlight w:val="white"/>
        </w:rPr>
        <w:t>IN(</w:t>
      </w:r>
      <w:proofErr w:type="gramEnd"/>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14:paraId="3B887799" w14:textId="77777777" w:rsidR="006D2EFE" w:rsidRDefault="006D2EFE" w:rsidP="006D2EF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7D60FA7A" w14:textId="77777777" w:rsidR="006D2EFE" w:rsidRDefault="006D2EFE" w:rsidP="006D2EFE">
      <w:pPr>
        <w:rPr>
          <w:rFonts w:ascii="Consolas" w:hAnsi="Consolas" w:cs="Consolas"/>
          <w:color w:val="80808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Office</w:t>
      </w:r>
      <w:proofErr w:type="gramEnd"/>
      <w:r>
        <w:rPr>
          <w:rFonts w:ascii="Consolas" w:hAnsi="Consolas" w:cs="Consolas"/>
          <w:color w:val="000000"/>
          <w:sz w:val="19"/>
          <w:szCs w:val="19"/>
          <w:highlight w:val="white"/>
        </w:rPr>
        <w:t>_ID</w:t>
      </w:r>
      <w:r>
        <w:rPr>
          <w:rFonts w:ascii="Consolas" w:hAnsi="Consolas" w:cs="Consolas"/>
          <w:color w:val="808080"/>
          <w:sz w:val="19"/>
          <w:szCs w:val="19"/>
          <w:highlight w:val="white"/>
        </w:rPr>
        <w:t>;</w:t>
      </w:r>
      <w:r>
        <w:rPr>
          <w:rFonts w:ascii="Consolas" w:hAnsi="Consolas" w:cs="Consolas"/>
          <w:color w:val="808080"/>
          <w:sz w:val="19"/>
          <w:szCs w:val="19"/>
          <w:highlight w:val="white"/>
        </w:rPr>
        <w:br/>
      </w:r>
      <w:r>
        <w:rPr>
          <w:rFonts w:ascii="Consolas" w:hAnsi="Consolas" w:cs="Consolas"/>
          <w:color w:val="0000FF"/>
          <w:sz w:val="19"/>
          <w:szCs w:val="19"/>
          <w:highlight w:val="white"/>
        </w:rPr>
        <w:t>GO</w:t>
      </w:r>
    </w:p>
    <w:p w14:paraId="0C76089E" w14:textId="17C8746C" w:rsidR="006D2EFE" w:rsidRDefault="006D2EFE" w:rsidP="006D2EFE">
      <w:r>
        <w:rPr>
          <w:noProof/>
        </w:rPr>
        <w:drawing>
          <wp:inline distT="0" distB="0" distL="0" distR="0" wp14:anchorId="2504943F" wp14:editId="4502CEE8">
            <wp:extent cx="192405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2352675"/>
                    </a:xfrm>
                    <a:prstGeom prst="rect">
                      <a:avLst/>
                    </a:prstGeom>
                    <a:noFill/>
                    <a:ln>
                      <a:noFill/>
                    </a:ln>
                  </pic:spPr>
                </pic:pic>
              </a:graphicData>
            </a:graphic>
          </wp:inline>
        </w:drawing>
      </w:r>
    </w:p>
    <w:p w14:paraId="313F81D2" w14:textId="77777777" w:rsidR="006D2EFE" w:rsidRPr="006D2EFE" w:rsidRDefault="006D2EFE" w:rsidP="006D2EFE"/>
    <w:p w14:paraId="088334DF" w14:textId="77777777" w:rsidR="00EC50BE" w:rsidRDefault="008E5A5A" w:rsidP="006D0E94">
      <w:pPr>
        <w:pStyle w:val="Heading2"/>
      </w:pPr>
      <w:bookmarkStart w:id="15" w:name="_Toc511700147"/>
      <w:r>
        <w:t>Clustered Index</w:t>
      </w:r>
      <w:bookmarkEnd w:id="15"/>
    </w:p>
    <w:p w14:paraId="5605A6AC"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an index on customer table using the first name column</w:t>
      </w:r>
    </w:p>
    <w:p w14:paraId="31D7EE2D"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CustomerIndex</w:t>
      </w:r>
    </w:p>
    <w:p w14:paraId="43D90F16"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car_</w:t>
      </w:r>
      <w:proofErr w:type="gramStart"/>
      <w:r>
        <w:rPr>
          <w:rFonts w:ascii="Consolas" w:hAnsi="Consolas" w:cs="Consolas"/>
          <w:color w:val="000000"/>
          <w:kern w:val="0"/>
          <w:sz w:val="19"/>
          <w:szCs w:val="19"/>
          <w:highlight w:val="white"/>
        </w:rPr>
        <w:t>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customer</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Cust_FName </w:t>
      </w:r>
      <w:r>
        <w:rPr>
          <w:rFonts w:ascii="Consolas" w:hAnsi="Consolas" w:cs="Consolas"/>
          <w:color w:val="0000FF"/>
          <w:kern w:val="0"/>
          <w:sz w:val="19"/>
          <w:szCs w:val="19"/>
          <w:highlight w:val="white"/>
        </w:rPr>
        <w:t>DESC</w:t>
      </w:r>
      <w:r>
        <w:rPr>
          <w:rFonts w:ascii="Consolas" w:hAnsi="Consolas" w:cs="Consolas"/>
          <w:color w:val="808080"/>
          <w:kern w:val="0"/>
          <w:sz w:val="19"/>
          <w:szCs w:val="19"/>
          <w:highlight w:val="white"/>
        </w:rPr>
        <w:t>);</w:t>
      </w:r>
    </w:p>
    <w:p w14:paraId="7924978E"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p>
    <w:p w14:paraId="0BD71741"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--list customers with first name Dakota along with their birthdate and customer type</w:t>
      </w:r>
    </w:p>
    <w:p w14:paraId="55A3C50B"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Cust_FName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Cust_LName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Cust_DOB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Description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'Type'</w:t>
      </w:r>
    </w:p>
    <w:p w14:paraId="06CB2C30"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car_</w:t>
      </w:r>
      <w:proofErr w:type="gramStart"/>
      <w:r>
        <w:rPr>
          <w:rFonts w:ascii="Consolas" w:hAnsi="Consolas" w:cs="Consolas"/>
          <w:color w:val="000000"/>
          <w:kern w:val="0"/>
          <w:sz w:val="19"/>
          <w:szCs w:val="19"/>
          <w:highlight w:val="white"/>
        </w:rPr>
        <w:t>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customer</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 xml:space="preserve">WITH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INDEX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CustIndex</w:t>
      </w:r>
      <w:r>
        <w:rPr>
          <w:rFonts w:ascii="Consolas" w:hAnsi="Consolas" w:cs="Consolas"/>
          <w:color w:val="808080"/>
          <w:kern w:val="0"/>
          <w:sz w:val="19"/>
          <w:szCs w:val="19"/>
          <w:highlight w:val="white"/>
        </w:rPr>
        <w:t>))</w:t>
      </w:r>
    </w:p>
    <w:p w14:paraId="3B6AE436"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car_</w:t>
      </w:r>
      <w:proofErr w:type="gramStart"/>
      <w:r>
        <w:rPr>
          <w:rFonts w:ascii="Consolas" w:hAnsi="Consolas" w:cs="Consolas"/>
          <w:color w:val="000000"/>
          <w:kern w:val="0"/>
          <w:sz w:val="19"/>
          <w:szCs w:val="19"/>
          <w:highlight w:val="white"/>
        </w:rPr>
        <w:t>rental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customer</w:t>
      </w:r>
      <w:proofErr w:type="gramEnd"/>
      <w:r>
        <w:rPr>
          <w:rFonts w:ascii="Consolas" w:hAnsi="Consolas" w:cs="Consolas"/>
          <w:color w:val="000000"/>
          <w:kern w:val="0"/>
          <w:sz w:val="19"/>
          <w:szCs w:val="19"/>
          <w:highlight w:val="white"/>
        </w:rPr>
        <w:t xml:space="preserve">_type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w:t>
      </w:r>
    </w:p>
    <w:p w14:paraId="0EC1BCFE"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CustType</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CustType_ID</w:t>
      </w:r>
    </w:p>
    <w:p w14:paraId="397C19CA" w14:textId="77777777" w:rsidR="00707955" w:rsidRDefault="00707955" w:rsidP="0070795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Cust_FName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'Dakota'</w:t>
      </w:r>
      <w:r>
        <w:rPr>
          <w:rFonts w:ascii="Consolas" w:hAnsi="Consolas" w:cs="Consolas"/>
          <w:color w:val="808080"/>
          <w:kern w:val="0"/>
          <w:sz w:val="19"/>
          <w:szCs w:val="19"/>
          <w:highlight w:val="white"/>
        </w:rPr>
        <w:t>;</w:t>
      </w:r>
    </w:p>
    <w:p w14:paraId="68F63917" w14:textId="374B9F76" w:rsidR="00707955" w:rsidRDefault="00707955" w:rsidP="00707955">
      <w:pPr>
        <w:autoSpaceDE w:val="0"/>
        <w:autoSpaceDN w:val="0"/>
        <w:adjustRightInd w:val="0"/>
        <w:spacing w:after="0"/>
        <w:ind w:left="0" w:right="0"/>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14:paraId="6B3143C3" w14:textId="77777777" w:rsidR="00E9643B" w:rsidRDefault="00E9643B" w:rsidP="00707955">
      <w:pPr>
        <w:autoSpaceDE w:val="0"/>
        <w:autoSpaceDN w:val="0"/>
        <w:adjustRightInd w:val="0"/>
        <w:spacing w:after="0"/>
        <w:ind w:left="0" w:right="0"/>
        <w:rPr>
          <w:rFonts w:ascii="Consolas" w:hAnsi="Consolas" w:cs="Consolas"/>
          <w:color w:val="000000"/>
          <w:kern w:val="0"/>
          <w:sz w:val="19"/>
          <w:szCs w:val="19"/>
          <w:highlight w:val="white"/>
        </w:rPr>
      </w:pPr>
    </w:p>
    <w:p w14:paraId="088334E0" w14:textId="75DEE8A4" w:rsidR="00B80A2A" w:rsidRDefault="00E9643B" w:rsidP="00B80A2A">
      <w:r>
        <w:rPr>
          <w:noProof/>
        </w:rPr>
        <w:drawing>
          <wp:inline distT="0" distB="0" distL="0" distR="0" wp14:anchorId="1F3F714C" wp14:editId="5FEA36F8">
            <wp:extent cx="30575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619125"/>
                    </a:xfrm>
                    <a:prstGeom prst="rect">
                      <a:avLst/>
                    </a:prstGeom>
                  </pic:spPr>
                </pic:pic>
              </a:graphicData>
            </a:graphic>
          </wp:inline>
        </w:drawing>
      </w:r>
    </w:p>
    <w:p w14:paraId="038FC35C" w14:textId="77777777" w:rsidR="00E9643B" w:rsidRDefault="00E9643B" w:rsidP="00B80A2A"/>
    <w:p w14:paraId="088334E1" w14:textId="1D4ED0A5" w:rsidR="00B80A2A" w:rsidRDefault="009E2E11" w:rsidP="00B80A2A">
      <w:pPr>
        <w:pStyle w:val="Heading1"/>
      </w:pPr>
      <w:bookmarkStart w:id="16" w:name="_Toc511700148"/>
      <w:r>
        <w:t>MYSQL</w:t>
      </w:r>
      <w:bookmarkEnd w:id="16"/>
    </w:p>
    <w:p w14:paraId="088334E2" w14:textId="64AC8427" w:rsidR="000A2357" w:rsidRDefault="0026308B" w:rsidP="00C40A14">
      <w:r>
        <w:rPr>
          <w:noProof/>
        </w:rPr>
        <w:drawing>
          <wp:inline distT="0" distB="0" distL="0" distR="0" wp14:anchorId="25CC86AD" wp14:editId="4AF8C70E">
            <wp:extent cx="5943600" cy="2150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50110"/>
                    </a:xfrm>
                    <a:prstGeom prst="rect">
                      <a:avLst/>
                    </a:prstGeom>
                  </pic:spPr>
                </pic:pic>
              </a:graphicData>
            </a:graphic>
          </wp:inline>
        </w:drawing>
      </w:r>
    </w:p>
    <w:p w14:paraId="4956AD33" w14:textId="05990651" w:rsidR="00DA14BA" w:rsidRDefault="00E042F6" w:rsidP="00DA14BA">
      <w:r>
        <w:rPr>
          <w:noProof/>
        </w:rPr>
        <w:drawing>
          <wp:inline distT="0" distB="0" distL="0" distR="0" wp14:anchorId="039968EB" wp14:editId="43649AF2">
            <wp:extent cx="59436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90750"/>
                    </a:xfrm>
                    <a:prstGeom prst="rect">
                      <a:avLst/>
                    </a:prstGeom>
                  </pic:spPr>
                </pic:pic>
              </a:graphicData>
            </a:graphic>
          </wp:inline>
        </w:drawing>
      </w:r>
    </w:p>
    <w:p w14:paraId="5A940C8B" w14:textId="7AA3291F" w:rsidR="00E042F6" w:rsidRPr="00DA14BA" w:rsidRDefault="00CF4D0F" w:rsidP="00DA14BA">
      <w:r>
        <w:rPr>
          <w:noProof/>
        </w:rPr>
        <w:drawing>
          <wp:inline distT="0" distB="0" distL="0" distR="0" wp14:anchorId="606D76AE" wp14:editId="4C4671A3">
            <wp:extent cx="5943600" cy="219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3290"/>
                    </a:xfrm>
                    <a:prstGeom prst="rect">
                      <a:avLst/>
                    </a:prstGeom>
                  </pic:spPr>
                </pic:pic>
              </a:graphicData>
            </a:graphic>
          </wp:inline>
        </w:drawing>
      </w:r>
    </w:p>
    <w:p w14:paraId="088334E3" w14:textId="44A9124C" w:rsidR="00884007" w:rsidRDefault="00323881" w:rsidP="00DA35B4">
      <w:r>
        <w:rPr>
          <w:noProof/>
        </w:rPr>
        <w:drawing>
          <wp:inline distT="0" distB="0" distL="0" distR="0" wp14:anchorId="5977003A" wp14:editId="7C75604E">
            <wp:extent cx="5943600" cy="2259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59965"/>
                    </a:xfrm>
                    <a:prstGeom prst="rect">
                      <a:avLst/>
                    </a:prstGeom>
                  </pic:spPr>
                </pic:pic>
              </a:graphicData>
            </a:graphic>
          </wp:inline>
        </w:drawing>
      </w:r>
    </w:p>
    <w:p w14:paraId="252FD217" w14:textId="77777777" w:rsidR="00E93732" w:rsidRDefault="00E93732" w:rsidP="000A2357"/>
    <w:p w14:paraId="088334E4" w14:textId="77777777" w:rsidR="000A2357" w:rsidRPr="00E35191" w:rsidRDefault="00201C34" w:rsidP="007F3E4D">
      <w:pPr>
        <w:pStyle w:val="Heading1"/>
      </w:pPr>
      <w:bookmarkStart w:id="17" w:name="_Toc511700149"/>
      <w:r>
        <w:t>WEB FORM</w:t>
      </w:r>
      <w:bookmarkEnd w:id="17"/>
    </w:p>
    <w:p w14:paraId="088334E5" w14:textId="27CFCDE4" w:rsidR="004718CC" w:rsidRDefault="006B4219" w:rsidP="006B4219">
      <w:pPr>
        <w:pStyle w:val="Heading2"/>
      </w:pPr>
      <w:bookmarkStart w:id="18" w:name="_Toc511700150"/>
      <w:r>
        <w:t xml:space="preserve">Login </w:t>
      </w:r>
      <w:r w:rsidR="002C406E">
        <w:t>Page</w:t>
      </w:r>
      <w:bookmarkEnd w:id="18"/>
    </w:p>
    <w:p w14:paraId="088334E6" w14:textId="19C47AF5" w:rsidR="004718CC" w:rsidRDefault="004718CC" w:rsidP="00B80A2A">
      <w:r>
        <w:rPr>
          <w:noProof/>
          <w:lang w:eastAsia="en-US"/>
        </w:rPr>
        <w:drawing>
          <wp:inline distT="0" distB="0" distL="0" distR="0" wp14:anchorId="08833509" wp14:editId="0883350A">
            <wp:extent cx="5943600" cy="1384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4935"/>
                    </a:xfrm>
                    <a:prstGeom prst="rect">
                      <a:avLst/>
                    </a:prstGeom>
                  </pic:spPr>
                </pic:pic>
              </a:graphicData>
            </a:graphic>
          </wp:inline>
        </w:drawing>
      </w:r>
    </w:p>
    <w:p w14:paraId="21ADD462" w14:textId="77777777" w:rsidR="003D176E" w:rsidRDefault="003D176E" w:rsidP="00B80A2A"/>
    <w:p w14:paraId="088334E7" w14:textId="77777777" w:rsidR="00720857" w:rsidRDefault="00720857" w:rsidP="00720857">
      <w:pPr>
        <w:pStyle w:val="Heading2"/>
      </w:pPr>
      <w:bookmarkStart w:id="19" w:name="_Toc511700151"/>
      <w:r>
        <w:t>Authentication</w:t>
      </w:r>
      <w:bookmarkEnd w:id="19"/>
    </w:p>
    <w:p w14:paraId="088334E8" w14:textId="77777777" w:rsidR="004718CC" w:rsidRDefault="00F961CD" w:rsidP="00B80A2A">
      <w:r>
        <w:rPr>
          <w:noProof/>
          <w:lang w:eastAsia="en-US"/>
        </w:rPr>
        <w:drawing>
          <wp:inline distT="0" distB="0" distL="0" distR="0" wp14:anchorId="0883350B" wp14:editId="0883350C">
            <wp:extent cx="5943600" cy="1517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17015"/>
                    </a:xfrm>
                    <a:prstGeom prst="rect">
                      <a:avLst/>
                    </a:prstGeom>
                  </pic:spPr>
                </pic:pic>
              </a:graphicData>
            </a:graphic>
          </wp:inline>
        </w:drawing>
      </w:r>
    </w:p>
    <w:p w14:paraId="088334E9" w14:textId="77777777" w:rsidR="00D204AB" w:rsidRDefault="00B50229" w:rsidP="00B80A2A">
      <w:r>
        <w:rPr>
          <w:noProof/>
          <w:lang w:eastAsia="en-US"/>
        </w:rPr>
        <w:drawing>
          <wp:inline distT="0" distB="0" distL="0" distR="0" wp14:anchorId="0883350D" wp14:editId="0883350E">
            <wp:extent cx="5943600" cy="1503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3045"/>
                    </a:xfrm>
                    <a:prstGeom prst="rect">
                      <a:avLst/>
                    </a:prstGeom>
                  </pic:spPr>
                </pic:pic>
              </a:graphicData>
            </a:graphic>
          </wp:inline>
        </w:drawing>
      </w:r>
    </w:p>
    <w:p w14:paraId="088334EA" w14:textId="77777777" w:rsidR="00D204AB" w:rsidRPr="00D204AB" w:rsidRDefault="00D204AB" w:rsidP="00D204AB"/>
    <w:p w14:paraId="088334EB" w14:textId="77777777" w:rsidR="00D204AB" w:rsidRPr="00D204AB" w:rsidRDefault="00D204AB" w:rsidP="00D204AB"/>
    <w:p w14:paraId="088334EC" w14:textId="77777777" w:rsidR="00D204AB" w:rsidRDefault="00D204AB" w:rsidP="00D204AB"/>
    <w:p w14:paraId="088334ED" w14:textId="77777777" w:rsidR="00B50229" w:rsidRDefault="00B50229" w:rsidP="00D204AB">
      <w:pPr>
        <w:jc w:val="right"/>
      </w:pPr>
    </w:p>
    <w:p w14:paraId="088334EE" w14:textId="77777777" w:rsidR="00D204AB" w:rsidRDefault="00D204AB" w:rsidP="00D204AB">
      <w:pPr>
        <w:jc w:val="right"/>
      </w:pPr>
    </w:p>
    <w:p w14:paraId="1D4D0AE7" w14:textId="77777777" w:rsidR="003D176E" w:rsidRDefault="003D176E" w:rsidP="00954548">
      <w:pPr>
        <w:pStyle w:val="Heading2"/>
      </w:pPr>
    </w:p>
    <w:p w14:paraId="088334EF" w14:textId="734AF2AF" w:rsidR="00D204AB" w:rsidRPr="00D204AB" w:rsidRDefault="00954548" w:rsidP="00954548">
      <w:pPr>
        <w:pStyle w:val="Heading2"/>
      </w:pPr>
      <w:bookmarkStart w:id="20" w:name="_Toc511700152"/>
      <w:r>
        <w:t>About</w:t>
      </w:r>
      <w:r w:rsidR="007D7431">
        <w:t xml:space="preserve"> Page</w:t>
      </w:r>
      <w:bookmarkEnd w:id="20"/>
    </w:p>
    <w:p w14:paraId="088334F0" w14:textId="77777777" w:rsidR="00B80A2A" w:rsidRDefault="005B4FC0" w:rsidP="00B80A2A">
      <w:r>
        <w:rPr>
          <w:noProof/>
          <w:lang w:eastAsia="en-US"/>
        </w:rPr>
        <w:drawing>
          <wp:inline distT="0" distB="0" distL="0" distR="0" wp14:anchorId="0883350F" wp14:editId="08833510">
            <wp:extent cx="5943600" cy="227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70125"/>
                    </a:xfrm>
                    <a:prstGeom prst="rect">
                      <a:avLst/>
                    </a:prstGeom>
                  </pic:spPr>
                </pic:pic>
              </a:graphicData>
            </a:graphic>
          </wp:inline>
        </w:drawing>
      </w:r>
    </w:p>
    <w:p w14:paraId="4EC109F6" w14:textId="77777777" w:rsidR="00F74EEF" w:rsidRDefault="00F74EEF" w:rsidP="001B5E46">
      <w:pPr>
        <w:pStyle w:val="Heading2"/>
      </w:pPr>
    </w:p>
    <w:p w14:paraId="088334F1" w14:textId="5E6E7666" w:rsidR="001B5E46" w:rsidRDefault="001B5E46" w:rsidP="001B5E46">
      <w:pPr>
        <w:pStyle w:val="Heading2"/>
      </w:pPr>
      <w:bookmarkStart w:id="21" w:name="_Toc511700153"/>
      <w:r>
        <w:t>Dashboard</w:t>
      </w:r>
      <w:bookmarkEnd w:id="21"/>
    </w:p>
    <w:p w14:paraId="088334F2" w14:textId="77777777" w:rsidR="003B1E2C" w:rsidRDefault="003B1E2C" w:rsidP="00B80A2A">
      <w:r>
        <w:rPr>
          <w:noProof/>
          <w:lang w:eastAsia="en-US"/>
        </w:rPr>
        <w:drawing>
          <wp:inline distT="0" distB="0" distL="0" distR="0" wp14:anchorId="08833511" wp14:editId="08833512">
            <wp:extent cx="5943600" cy="310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6420"/>
                    </a:xfrm>
                    <a:prstGeom prst="rect">
                      <a:avLst/>
                    </a:prstGeom>
                  </pic:spPr>
                </pic:pic>
              </a:graphicData>
            </a:graphic>
          </wp:inline>
        </w:drawing>
      </w:r>
    </w:p>
    <w:p w14:paraId="088334F3" w14:textId="77777777" w:rsidR="00624942" w:rsidRDefault="00624942" w:rsidP="00B80A2A"/>
    <w:p w14:paraId="088334F4" w14:textId="394574B9" w:rsidR="00505C39" w:rsidRDefault="00505C39" w:rsidP="00505C39">
      <w:pPr>
        <w:pStyle w:val="Heading2"/>
      </w:pPr>
      <w:bookmarkStart w:id="22" w:name="_Toc511700154"/>
      <w:r>
        <w:t>Logout</w:t>
      </w:r>
      <w:r w:rsidR="00756C96">
        <w:t xml:space="preserve"> Page</w:t>
      </w:r>
      <w:bookmarkEnd w:id="22"/>
    </w:p>
    <w:p w14:paraId="088334FE" w14:textId="3203DEE6" w:rsidR="00470A37" w:rsidRPr="00470A37" w:rsidRDefault="00624942" w:rsidP="00820149">
      <w:r>
        <w:rPr>
          <w:noProof/>
          <w:lang w:eastAsia="en-US"/>
        </w:rPr>
        <w:drawing>
          <wp:inline distT="0" distB="0" distL="0" distR="0" wp14:anchorId="08833513" wp14:editId="08833514">
            <wp:extent cx="5943600" cy="1548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48130"/>
                    </a:xfrm>
                    <a:prstGeom prst="rect">
                      <a:avLst/>
                    </a:prstGeom>
                  </pic:spPr>
                </pic:pic>
              </a:graphicData>
            </a:graphic>
          </wp:inline>
        </w:drawing>
      </w:r>
    </w:p>
    <w:sectPr w:rsidR="00470A37" w:rsidRPr="00470A37" w:rsidSect="00CC634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3519" w14:textId="77777777" w:rsidR="00A74C84" w:rsidRDefault="00A74C84">
      <w:r>
        <w:separator/>
      </w:r>
    </w:p>
    <w:p w14:paraId="0883351A" w14:textId="77777777" w:rsidR="00A74C84" w:rsidRDefault="00A74C84"/>
  </w:endnote>
  <w:endnote w:type="continuationSeparator" w:id="0">
    <w:p w14:paraId="0883351B" w14:textId="77777777" w:rsidR="00A74C84" w:rsidRDefault="00A74C84">
      <w:r>
        <w:continuationSeparator/>
      </w:r>
    </w:p>
    <w:p w14:paraId="0883351C" w14:textId="77777777" w:rsidR="00A74C84" w:rsidRDefault="00A74C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D46E75" w14:paraId="08833520" w14:textId="77777777">
      <w:sdt>
        <w:sdtPr>
          <w:alias w:val="Date"/>
          <w:tag w:val=""/>
          <w:id w:val="-600561709"/>
          <w:dataBinding w:prefixMappings="xmlns:ns0='http://schemas.microsoft.com/office/2006/coverPageProps' " w:xpath="/ns0:CoverPageProperties[1]/ns0:PublishDate[1]" w:storeItemID="{55AF091B-3C7A-41E3-B477-F2FDAA23CFDA}"/>
          <w:date w:fullDate="2018-04-22T00:00:00Z">
            <w:dateFormat w:val="M/d/yyyy"/>
            <w:lid w:val="en-US"/>
            <w:storeMappedDataAs w:val="dateTime"/>
            <w:calendar w:val="gregorian"/>
          </w:date>
        </w:sdtPr>
        <w:sdtEndPr/>
        <w:sdtContent>
          <w:tc>
            <w:tcPr>
              <w:tcW w:w="750" w:type="pct"/>
            </w:tcPr>
            <w:p w14:paraId="0883351D" w14:textId="77777777" w:rsidR="00D46E75" w:rsidRDefault="005E10DF">
              <w:pPr>
                <w:pStyle w:val="Footer"/>
              </w:pPr>
              <w:r>
                <w:t>4/22/2018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883351E" w14:textId="77777777" w:rsidR="00D46E75" w:rsidRDefault="005D3F8E">
              <w:pPr>
                <w:pStyle w:val="Footer"/>
                <w:jc w:val="center"/>
              </w:pPr>
              <w:r>
                <w:t>GROUP 7 – CAR RENTAL DATABASE</w:t>
              </w:r>
            </w:p>
          </w:tc>
        </w:sdtContent>
      </w:sdt>
      <w:tc>
        <w:tcPr>
          <w:tcW w:w="750" w:type="pct"/>
        </w:tcPr>
        <w:p w14:paraId="0883351F" w14:textId="77777777" w:rsidR="00D46E75" w:rsidRDefault="00E034FD">
          <w:pPr>
            <w:pStyle w:val="Footer"/>
            <w:jc w:val="right"/>
          </w:pPr>
          <w:r>
            <w:fldChar w:fldCharType="begin"/>
          </w:r>
          <w:r>
            <w:instrText xml:space="preserve"> PAGE  \* Arabic </w:instrText>
          </w:r>
          <w:r>
            <w:fldChar w:fldCharType="separate"/>
          </w:r>
          <w:r w:rsidR="0016344F">
            <w:rPr>
              <w:noProof/>
            </w:rPr>
            <w:t>5</w:t>
          </w:r>
          <w:r>
            <w:fldChar w:fldCharType="end"/>
          </w:r>
        </w:p>
      </w:tc>
    </w:tr>
  </w:tbl>
  <w:p w14:paraId="08833521" w14:textId="77777777" w:rsidR="00D46E75" w:rsidRDefault="00D46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3515" w14:textId="77777777" w:rsidR="00A74C84" w:rsidRDefault="00A74C84">
      <w:r>
        <w:separator/>
      </w:r>
    </w:p>
    <w:p w14:paraId="08833516" w14:textId="77777777" w:rsidR="00A74C84" w:rsidRDefault="00A74C84"/>
  </w:footnote>
  <w:footnote w:type="continuationSeparator" w:id="0">
    <w:p w14:paraId="08833517" w14:textId="77777777" w:rsidR="00A74C84" w:rsidRDefault="00A74C84">
      <w:r>
        <w:continuationSeparator/>
      </w:r>
    </w:p>
    <w:p w14:paraId="08833518" w14:textId="77777777" w:rsidR="00A74C84" w:rsidRDefault="00A74C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251231"/>
    <w:multiLevelType w:val="hybridMultilevel"/>
    <w:tmpl w:val="2FDEE4EA"/>
    <w:lvl w:ilvl="0" w:tplc="7EDA00F4">
      <w:start w:val="2"/>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009FB"/>
    <w:multiLevelType w:val="hybridMultilevel"/>
    <w:tmpl w:val="2B526366"/>
    <w:lvl w:ilvl="0" w:tplc="82F21C3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6AD709AA"/>
    <w:multiLevelType w:val="hybridMultilevel"/>
    <w:tmpl w:val="C6A40F08"/>
    <w:lvl w:ilvl="0" w:tplc="5B5093D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82"/>
    <w:rsid w:val="00005C9C"/>
    <w:rsid w:val="000228E4"/>
    <w:rsid w:val="00030A0E"/>
    <w:rsid w:val="00033BBC"/>
    <w:rsid w:val="00034385"/>
    <w:rsid w:val="000447D6"/>
    <w:rsid w:val="0004683E"/>
    <w:rsid w:val="00047644"/>
    <w:rsid w:val="000507F7"/>
    <w:rsid w:val="00053B65"/>
    <w:rsid w:val="000656F1"/>
    <w:rsid w:val="0007392A"/>
    <w:rsid w:val="00081677"/>
    <w:rsid w:val="0008228D"/>
    <w:rsid w:val="00090100"/>
    <w:rsid w:val="000A2357"/>
    <w:rsid w:val="000C5C5F"/>
    <w:rsid w:val="000D255B"/>
    <w:rsid w:val="000D2756"/>
    <w:rsid w:val="000F4480"/>
    <w:rsid w:val="000F7681"/>
    <w:rsid w:val="00101470"/>
    <w:rsid w:val="001019C7"/>
    <w:rsid w:val="00101BA2"/>
    <w:rsid w:val="0011228A"/>
    <w:rsid w:val="00117B85"/>
    <w:rsid w:val="00134870"/>
    <w:rsid w:val="0013674C"/>
    <w:rsid w:val="0015437C"/>
    <w:rsid w:val="0016344F"/>
    <w:rsid w:val="00170B69"/>
    <w:rsid w:val="001754EB"/>
    <w:rsid w:val="00176032"/>
    <w:rsid w:val="001808B6"/>
    <w:rsid w:val="00194CA7"/>
    <w:rsid w:val="001A63B0"/>
    <w:rsid w:val="001B4292"/>
    <w:rsid w:val="001B5E46"/>
    <w:rsid w:val="001B7486"/>
    <w:rsid w:val="001D3B9D"/>
    <w:rsid w:val="001E3C09"/>
    <w:rsid w:val="001E6EDC"/>
    <w:rsid w:val="001F4360"/>
    <w:rsid w:val="00201C34"/>
    <w:rsid w:val="002129E6"/>
    <w:rsid w:val="0021726F"/>
    <w:rsid w:val="00225733"/>
    <w:rsid w:val="00230CB8"/>
    <w:rsid w:val="002311A0"/>
    <w:rsid w:val="00240FC4"/>
    <w:rsid w:val="0024164F"/>
    <w:rsid w:val="0024364E"/>
    <w:rsid w:val="00250B06"/>
    <w:rsid w:val="00251167"/>
    <w:rsid w:val="00257AE9"/>
    <w:rsid w:val="0026308B"/>
    <w:rsid w:val="002800FB"/>
    <w:rsid w:val="00285220"/>
    <w:rsid w:val="00294F3E"/>
    <w:rsid w:val="002A16EB"/>
    <w:rsid w:val="002A747A"/>
    <w:rsid w:val="002A7D6D"/>
    <w:rsid w:val="002C406E"/>
    <w:rsid w:val="002E0211"/>
    <w:rsid w:val="002E7109"/>
    <w:rsid w:val="002F0E26"/>
    <w:rsid w:val="002F5565"/>
    <w:rsid w:val="00305EF0"/>
    <w:rsid w:val="003125C7"/>
    <w:rsid w:val="0031330F"/>
    <w:rsid w:val="00315335"/>
    <w:rsid w:val="00323881"/>
    <w:rsid w:val="003261AE"/>
    <w:rsid w:val="00331240"/>
    <w:rsid w:val="003327AC"/>
    <w:rsid w:val="00347AAB"/>
    <w:rsid w:val="00351BFB"/>
    <w:rsid w:val="00354045"/>
    <w:rsid w:val="0036651F"/>
    <w:rsid w:val="00386619"/>
    <w:rsid w:val="00393933"/>
    <w:rsid w:val="003B1E2C"/>
    <w:rsid w:val="003C28C6"/>
    <w:rsid w:val="003D176E"/>
    <w:rsid w:val="003E0293"/>
    <w:rsid w:val="003F3FBF"/>
    <w:rsid w:val="00401B2A"/>
    <w:rsid w:val="00414539"/>
    <w:rsid w:val="00420408"/>
    <w:rsid w:val="00430C34"/>
    <w:rsid w:val="004500CF"/>
    <w:rsid w:val="00451F23"/>
    <w:rsid w:val="004520A2"/>
    <w:rsid w:val="00470347"/>
    <w:rsid w:val="00470A37"/>
    <w:rsid w:val="004718CC"/>
    <w:rsid w:val="0047712E"/>
    <w:rsid w:val="00481C56"/>
    <w:rsid w:val="0049370F"/>
    <w:rsid w:val="004A162C"/>
    <w:rsid w:val="004B10E8"/>
    <w:rsid w:val="004C7CE3"/>
    <w:rsid w:val="004D29EB"/>
    <w:rsid w:val="004D6673"/>
    <w:rsid w:val="004D7A89"/>
    <w:rsid w:val="004F34BC"/>
    <w:rsid w:val="004F5720"/>
    <w:rsid w:val="004F57DC"/>
    <w:rsid w:val="005013E0"/>
    <w:rsid w:val="005029CB"/>
    <w:rsid w:val="00505BD9"/>
    <w:rsid w:val="00505C39"/>
    <w:rsid w:val="00515AEE"/>
    <w:rsid w:val="005243F7"/>
    <w:rsid w:val="005270C7"/>
    <w:rsid w:val="005330F4"/>
    <w:rsid w:val="00534BC2"/>
    <w:rsid w:val="00535805"/>
    <w:rsid w:val="005554FA"/>
    <w:rsid w:val="00567132"/>
    <w:rsid w:val="005874A4"/>
    <w:rsid w:val="005A00E8"/>
    <w:rsid w:val="005B4FC0"/>
    <w:rsid w:val="005C2332"/>
    <w:rsid w:val="005D3F8E"/>
    <w:rsid w:val="005D4C48"/>
    <w:rsid w:val="005E10DF"/>
    <w:rsid w:val="005E32CB"/>
    <w:rsid w:val="005F287E"/>
    <w:rsid w:val="00602B7D"/>
    <w:rsid w:val="006138B0"/>
    <w:rsid w:val="00616784"/>
    <w:rsid w:val="006179E1"/>
    <w:rsid w:val="00624942"/>
    <w:rsid w:val="00626829"/>
    <w:rsid w:val="00632CCC"/>
    <w:rsid w:val="00636CED"/>
    <w:rsid w:val="006511CF"/>
    <w:rsid w:val="0065450D"/>
    <w:rsid w:val="00654BEE"/>
    <w:rsid w:val="0066087F"/>
    <w:rsid w:val="0068184B"/>
    <w:rsid w:val="00685257"/>
    <w:rsid w:val="00687266"/>
    <w:rsid w:val="00697811"/>
    <w:rsid w:val="006A6762"/>
    <w:rsid w:val="006B322F"/>
    <w:rsid w:val="006B4219"/>
    <w:rsid w:val="006C0DD1"/>
    <w:rsid w:val="006C62FF"/>
    <w:rsid w:val="006C67D7"/>
    <w:rsid w:val="006D0E94"/>
    <w:rsid w:val="006D2EFE"/>
    <w:rsid w:val="006E1064"/>
    <w:rsid w:val="006E28E2"/>
    <w:rsid w:val="006F145C"/>
    <w:rsid w:val="006F2528"/>
    <w:rsid w:val="006F6FD9"/>
    <w:rsid w:val="00703B47"/>
    <w:rsid w:val="00707955"/>
    <w:rsid w:val="00720857"/>
    <w:rsid w:val="00723696"/>
    <w:rsid w:val="00724CEC"/>
    <w:rsid w:val="00726C1A"/>
    <w:rsid w:val="00727837"/>
    <w:rsid w:val="00730E4F"/>
    <w:rsid w:val="007346D8"/>
    <w:rsid w:val="00742220"/>
    <w:rsid w:val="00756C96"/>
    <w:rsid w:val="00766135"/>
    <w:rsid w:val="0076730E"/>
    <w:rsid w:val="00786F0F"/>
    <w:rsid w:val="007938F7"/>
    <w:rsid w:val="007950AD"/>
    <w:rsid w:val="007959C0"/>
    <w:rsid w:val="007A7690"/>
    <w:rsid w:val="007A775E"/>
    <w:rsid w:val="007B24C9"/>
    <w:rsid w:val="007B39D0"/>
    <w:rsid w:val="007C1072"/>
    <w:rsid w:val="007D4C0F"/>
    <w:rsid w:val="007D7431"/>
    <w:rsid w:val="007E49CA"/>
    <w:rsid w:val="007F3E4D"/>
    <w:rsid w:val="00803EE9"/>
    <w:rsid w:val="0080413E"/>
    <w:rsid w:val="0080779D"/>
    <w:rsid w:val="00820149"/>
    <w:rsid w:val="00823675"/>
    <w:rsid w:val="0083117F"/>
    <w:rsid w:val="008337C4"/>
    <w:rsid w:val="00834F24"/>
    <w:rsid w:val="0086149E"/>
    <w:rsid w:val="00861E81"/>
    <w:rsid w:val="00867349"/>
    <w:rsid w:val="00876FC6"/>
    <w:rsid w:val="00880EB3"/>
    <w:rsid w:val="00884007"/>
    <w:rsid w:val="00897173"/>
    <w:rsid w:val="008C6BF3"/>
    <w:rsid w:val="008D3179"/>
    <w:rsid w:val="008D5301"/>
    <w:rsid w:val="008E5565"/>
    <w:rsid w:val="008E5A5A"/>
    <w:rsid w:val="008F040A"/>
    <w:rsid w:val="00906CD1"/>
    <w:rsid w:val="009211CD"/>
    <w:rsid w:val="009300C0"/>
    <w:rsid w:val="00931D43"/>
    <w:rsid w:val="009363E3"/>
    <w:rsid w:val="009469E5"/>
    <w:rsid w:val="009509DD"/>
    <w:rsid w:val="00954548"/>
    <w:rsid w:val="0097280D"/>
    <w:rsid w:val="00981B59"/>
    <w:rsid w:val="0098520E"/>
    <w:rsid w:val="00986AB2"/>
    <w:rsid w:val="00986B95"/>
    <w:rsid w:val="00991563"/>
    <w:rsid w:val="009B1DE1"/>
    <w:rsid w:val="009C33FE"/>
    <w:rsid w:val="009C3BA9"/>
    <w:rsid w:val="009C54B6"/>
    <w:rsid w:val="009C67C5"/>
    <w:rsid w:val="009E2E11"/>
    <w:rsid w:val="009F6901"/>
    <w:rsid w:val="00A025A5"/>
    <w:rsid w:val="00A114E4"/>
    <w:rsid w:val="00A12730"/>
    <w:rsid w:val="00A17F2C"/>
    <w:rsid w:val="00A26E13"/>
    <w:rsid w:val="00A402FD"/>
    <w:rsid w:val="00A57A89"/>
    <w:rsid w:val="00A716CC"/>
    <w:rsid w:val="00A73240"/>
    <w:rsid w:val="00A74C84"/>
    <w:rsid w:val="00A90F91"/>
    <w:rsid w:val="00AB7326"/>
    <w:rsid w:val="00AC7E56"/>
    <w:rsid w:val="00AD474A"/>
    <w:rsid w:val="00AD4D5F"/>
    <w:rsid w:val="00AD5FDC"/>
    <w:rsid w:val="00AE0846"/>
    <w:rsid w:val="00AE5F46"/>
    <w:rsid w:val="00AF1FB4"/>
    <w:rsid w:val="00AF3952"/>
    <w:rsid w:val="00AF5E0C"/>
    <w:rsid w:val="00B364E7"/>
    <w:rsid w:val="00B50229"/>
    <w:rsid w:val="00B612EF"/>
    <w:rsid w:val="00B613C3"/>
    <w:rsid w:val="00B64389"/>
    <w:rsid w:val="00B6536F"/>
    <w:rsid w:val="00B66899"/>
    <w:rsid w:val="00B80A2A"/>
    <w:rsid w:val="00B84FA0"/>
    <w:rsid w:val="00B93A64"/>
    <w:rsid w:val="00B9417E"/>
    <w:rsid w:val="00BA04F6"/>
    <w:rsid w:val="00BA46AD"/>
    <w:rsid w:val="00BB734D"/>
    <w:rsid w:val="00BC1D5B"/>
    <w:rsid w:val="00BE1EBA"/>
    <w:rsid w:val="00BE25D2"/>
    <w:rsid w:val="00BF0040"/>
    <w:rsid w:val="00C03EF6"/>
    <w:rsid w:val="00C14ED9"/>
    <w:rsid w:val="00C20161"/>
    <w:rsid w:val="00C378C6"/>
    <w:rsid w:val="00C40A14"/>
    <w:rsid w:val="00C451C1"/>
    <w:rsid w:val="00C47BE3"/>
    <w:rsid w:val="00C5206A"/>
    <w:rsid w:val="00C638C5"/>
    <w:rsid w:val="00C6413B"/>
    <w:rsid w:val="00C7425A"/>
    <w:rsid w:val="00C7563D"/>
    <w:rsid w:val="00C80C6C"/>
    <w:rsid w:val="00C82BE6"/>
    <w:rsid w:val="00C84553"/>
    <w:rsid w:val="00C92298"/>
    <w:rsid w:val="00CA103C"/>
    <w:rsid w:val="00CB3535"/>
    <w:rsid w:val="00CC2A10"/>
    <w:rsid w:val="00CC49EE"/>
    <w:rsid w:val="00CC4B7F"/>
    <w:rsid w:val="00CC6341"/>
    <w:rsid w:val="00CC641A"/>
    <w:rsid w:val="00CD4F17"/>
    <w:rsid w:val="00CE7867"/>
    <w:rsid w:val="00CF4D0F"/>
    <w:rsid w:val="00CF641D"/>
    <w:rsid w:val="00D048FE"/>
    <w:rsid w:val="00D079AA"/>
    <w:rsid w:val="00D204AB"/>
    <w:rsid w:val="00D3184E"/>
    <w:rsid w:val="00D37BAF"/>
    <w:rsid w:val="00D46E75"/>
    <w:rsid w:val="00D47B8D"/>
    <w:rsid w:val="00D6018D"/>
    <w:rsid w:val="00D628FD"/>
    <w:rsid w:val="00D64782"/>
    <w:rsid w:val="00D64DDB"/>
    <w:rsid w:val="00D77E47"/>
    <w:rsid w:val="00D87184"/>
    <w:rsid w:val="00D91B80"/>
    <w:rsid w:val="00DA14BA"/>
    <w:rsid w:val="00DA35B4"/>
    <w:rsid w:val="00DA485B"/>
    <w:rsid w:val="00DB69B9"/>
    <w:rsid w:val="00DD2F07"/>
    <w:rsid w:val="00DD65B2"/>
    <w:rsid w:val="00DD6C95"/>
    <w:rsid w:val="00DD7C4C"/>
    <w:rsid w:val="00DE7A16"/>
    <w:rsid w:val="00DF1439"/>
    <w:rsid w:val="00DF1BA8"/>
    <w:rsid w:val="00E034FD"/>
    <w:rsid w:val="00E042F6"/>
    <w:rsid w:val="00E06059"/>
    <w:rsid w:val="00E164C0"/>
    <w:rsid w:val="00E174C1"/>
    <w:rsid w:val="00E347CF"/>
    <w:rsid w:val="00E35191"/>
    <w:rsid w:val="00E575C7"/>
    <w:rsid w:val="00E57FF2"/>
    <w:rsid w:val="00E609B6"/>
    <w:rsid w:val="00E64765"/>
    <w:rsid w:val="00E70FBF"/>
    <w:rsid w:val="00E74FB4"/>
    <w:rsid w:val="00E80832"/>
    <w:rsid w:val="00E8767E"/>
    <w:rsid w:val="00E90835"/>
    <w:rsid w:val="00E93732"/>
    <w:rsid w:val="00E9643B"/>
    <w:rsid w:val="00EA4ABC"/>
    <w:rsid w:val="00EB283C"/>
    <w:rsid w:val="00EC50BE"/>
    <w:rsid w:val="00F12BB0"/>
    <w:rsid w:val="00F21ADE"/>
    <w:rsid w:val="00F269C9"/>
    <w:rsid w:val="00F30E88"/>
    <w:rsid w:val="00F3188D"/>
    <w:rsid w:val="00F46F40"/>
    <w:rsid w:val="00F7105F"/>
    <w:rsid w:val="00F721E8"/>
    <w:rsid w:val="00F74EEF"/>
    <w:rsid w:val="00F7620D"/>
    <w:rsid w:val="00F7651C"/>
    <w:rsid w:val="00F77295"/>
    <w:rsid w:val="00F81F83"/>
    <w:rsid w:val="00F961CD"/>
    <w:rsid w:val="00FA5F55"/>
    <w:rsid w:val="00FB25D1"/>
    <w:rsid w:val="00FC434E"/>
    <w:rsid w:val="00FC7569"/>
    <w:rsid w:val="00FD54FD"/>
    <w:rsid w:val="00FE0859"/>
    <w:rsid w:val="00FE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88334B7"/>
  <w15:chartTrackingRefBased/>
  <w15:docId w15:val="{3AA67491-A708-4C95-BD75-FBC7F9E4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DD2F07"/>
    <w:pPr>
      <w:spacing w:after="100"/>
      <w:ind w:left="0"/>
    </w:pPr>
  </w:style>
  <w:style w:type="character" w:styleId="Hyperlink">
    <w:name w:val="Hyperlink"/>
    <w:basedOn w:val="DefaultParagraphFont"/>
    <w:uiPriority w:val="99"/>
    <w:unhideWhenUsed/>
    <w:rsid w:val="00DD2F07"/>
    <w:rPr>
      <w:color w:val="F7B615" w:themeColor="hyperlink"/>
      <w:u w:val="single"/>
    </w:rPr>
  </w:style>
  <w:style w:type="paragraph" w:styleId="TOC2">
    <w:name w:val="toc 2"/>
    <w:basedOn w:val="Normal"/>
    <w:next w:val="Normal"/>
    <w:autoRedefine/>
    <w:uiPriority w:val="39"/>
    <w:unhideWhenUsed/>
    <w:rsid w:val="00742220"/>
    <w:pPr>
      <w:spacing w:after="100"/>
      <w:ind w:left="220"/>
    </w:pPr>
  </w:style>
  <w:style w:type="paragraph" w:styleId="ListParagraph">
    <w:name w:val="List Paragraph"/>
    <w:basedOn w:val="Normal"/>
    <w:uiPriority w:val="34"/>
    <w:unhideWhenUsed/>
    <w:qFormat/>
    <w:rsid w:val="00BE25D2"/>
    <w:pPr>
      <w:ind w:left="720"/>
      <w:contextualSpacing/>
    </w:pPr>
  </w:style>
  <w:style w:type="paragraph" w:styleId="TOC3">
    <w:name w:val="toc 3"/>
    <w:basedOn w:val="Normal"/>
    <w:next w:val="Normal"/>
    <w:autoRedefine/>
    <w:uiPriority w:val="39"/>
    <w:unhideWhenUsed/>
    <w:rsid w:val="00FE08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008">
      <w:bodyDiv w:val="1"/>
      <w:marLeft w:val="0"/>
      <w:marRight w:val="0"/>
      <w:marTop w:val="0"/>
      <w:marBottom w:val="0"/>
      <w:divBdr>
        <w:top w:val="none" w:sz="0" w:space="0" w:color="auto"/>
        <w:left w:val="none" w:sz="0" w:space="0" w:color="auto"/>
        <w:bottom w:val="none" w:sz="0" w:space="0" w:color="auto"/>
        <w:right w:val="none" w:sz="0" w:space="0" w:color="auto"/>
      </w:divBdr>
    </w:div>
    <w:div w:id="502938363">
      <w:bodyDiv w:val="1"/>
      <w:marLeft w:val="0"/>
      <w:marRight w:val="0"/>
      <w:marTop w:val="0"/>
      <w:marBottom w:val="0"/>
      <w:divBdr>
        <w:top w:val="none" w:sz="0" w:space="0" w:color="auto"/>
        <w:left w:val="none" w:sz="0" w:space="0" w:color="auto"/>
        <w:bottom w:val="none" w:sz="0" w:space="0" w:color="auto"/>
        <w:right w:val="none" w:sz="0" w:space="0" w:color="auto"/>
      </w:divBdr>
    </w:div>
    <w:div w:id="706493116">
      <w:bodyDiv w:val="1"/>
      <w:marLeft w:val="0"/>
      <w:marRight w:val="0"/>
      <w:marTop w:val="0"/>
      <w:marBottom w:val="0"/>
      <w:divBdr>
        <w:top w:val="none" w:sz="0" w:space="0" w:color="auto"/>
        <w:left w:val="none" w:sz="0" w:space="0" w:color="auto"/>
        <w:bottom w:val="none" w:sz="0" w:space="0" w:color="auto"/>
        <w:right w:val="none" w:sz="0" w:space="0" w:color="auto"/>
      </w:divBdr>
    </w:div>
    <w:div w:id="749276339">
      <w:bodyDiv w:val="1"/>
      <w:marLeft w:val="0"/>
      <w:marRight w:val="0"/>
      <w:marTop w:val="0"/>
      <w:marBottom w:val="0"/>
      <w:divBdr>
        <w:top w:val="none" w:sz="0" w:space="0" w:color="auto"/>
        <w:left w:val="none" w:sz="0" w:space="0" w:color="auto"/>
        <w:bottom w:val="none" w:sz="0" w:space="0" w:color="auto"/>
        <w:right w:val="none" w:sz="0" w:space="0" w:color="auto"/>
      </w:divBdr>
    </w:div>
    <w:div w:id="1151749305">
      <w:bodyDiv w:val="1"/>
      <w:marLeft w:val="0"/>
      <w:marRight w:val="0"/>
      <w:marTop w:val="0"/>
      <w:marBottom w:val="0"/>
      <w:divBdr>
        <w:top w:val="none" w:sz="0" w:space="0" w:color="auto"/>
        <w:left w:val="none" w:sz="0" w:space="0" w:color="auto"/>
        <w:bottom w:val="none" w:sz="0" w:space="0" w:color="auto"/>
        <w:right w:val="none" w:sz="0" w:space="0" w:color="auto"/>
      </w:divBdr>
    </w:div>
    <w:div w:id="19087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6526bw\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6A068901B49049D315E59A852B499"/>
        <w:category>
          <w:name w:val="General"/>
          <w:gallery w:val="placeholder"/>
        </w:category>
        <w:types>
          <w:type w:val="bbPlcHdr"/>
        </w:types>
        <w:behaviors>
          <w:behavior w:val="content"/>
        </w:behaviors>
        <w:guid w:val="{110E143F-BD2E-4DC9-9E89-D3A23FFB9E70}"/>
      </w:docPartPr>
      <w:docPartBody>
        <w:p w:rsidR="00AA6F79" w:rsidRDefault="00991E0F">
          <w:pPr>
            <w:pStyle w:val="AC66A068901B49049D315E59A852B499"/>
          </w:pPr>
          <w:r>
            <w:t>[company name]</w:t>
          </w:r>
        </w:p>
      </w:docPartBody>
    </w:docPart>
    <w:docPart>
      <w:docPartPr>
        <w:name w:val="03E9F2FD1D5546B78824BCE8B70583EF"/>
        <w:category>
          <w:name w:val="General"/>
          <w:gallery w:val="placeholder"/>
        </w:category>
        <w:types>
          <w:type w:val="bbPlcHdr"/>
        </w:types>
        <w:behaviors>
          <w:behavior w:val="content"/>
        </w:behaviors>
        <w:guid w:val="{71239432-8CAF-4095-AD7C-FD7F408C58B2}"/>
      </w:docPartPr>
      <w:docPartBody>
        <w:p w:rsidR="00AA6F79" w:rsidRDefault="00991E0F">
          <w:pPr>
            <w:pStyle w:val="03E9F2FD1D5546B78824BCE8B70583EF"/>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0F"/>
    <w:rsid w:val="004D6ED0"/>
    <w:rsid w:val="00991E0F"/>
    <w:rsid w:val="00AA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5C804C1B74834A08E77753970C9F8">
    <w:name w:val="6875C804C1B74834A08E77753970C9F8"/>
  </w:style>
  <w:style w:type="paragraph" w:customStyle="1" w:styleId="74B640BA3574493E958B917DD139BA8F">
    <w:name w:val="74B640BA3574493E958B917DD139BA8F"/>
  </w:style>
  <w:style w:type="paragraph" w:customStyle="1" w:styleId="58470572989B45AE8EE671BC8AF4BA86">
    <w:name w:val="58470572989B45AE8EE671BC8AF4BA86"/>
  </w:style>
  <w:style w:type="paragraph" w:customStyle="1" w:styleId="67B25D656FDC4FE59A59AB1C3AD5F7CB">
    <w:name w:val="67B25D656FDC4FE59A59AB1C3AD5F7CB"/>
  </w:style>
  <w:style w:type="character" w:styleId="Strong">
    <w:name w:val="Strong"/>
    <w:basedOn w:val="DefaultParagraphFont"/>
    <w:uiPriority w:val="1"/>
    <w:qFormat/>
    <w:rPr>
      <w:b/>
      <w:bCs/>
    </w:rPr>
  </w:style>
  <w:style w:type="paragraph" w:customStyle="1" w:styleId="D6AB01898026468CA8C5EC652A5C78EB">
    <w:name w:val="D6AB01898026468CA8C5EC652A5C78EB"/>
  </w:style>
  <w:style w:type="paragraph" w:customStyle="1" w:styleId="5220604C748F44FE9B12BBD9F935363B">
    <w:name w:val="5220604C748F44FE9B12BBD9F935363B"/>
  </w:style>
  <w:style w:type="paragraph" w:customStyle="1" w:styleId="EF40734E83B6424CA9018CAA377413F3">
    <w:name w:val="EF40734E83B6424CA9018CAA377413F3"/>
  </w:style>
  <w:style w:type="paragraph" w:customStyle="1" w:styleId="A8E2029CC86244B7A8F04113C9426062">
    <w:name w:val="A8E2029CC86244B7A8F04113C9426062"/>
  </w:style>
  <w:style w:type="paragraph" w:customStyle="1" w:styleId="09E5EE1D3EE245C6936DBFA724452691">
    <w:name w:val="09E5EE1D3EE245C6936DBFA724452691"/>
  </w:style>
  <w:style w:type="paragraph" w:customStyle="1" w:styleId="554EDC1E846E4363B573ABD036EACD55">
    <w:name w:val="554EDC1E846E4363B573ABD036EACD55"/>
  </w:style>
  <w:style w:type="paragraph" w:customStyle="1" w:styleId="C8154B000785448397541A27527F5257">
    <w:name w:val="C8154B000785448397541A27527F5257"/>
  </w:style>
  <w:style w:type="paragraph" w:customStyle="1" w:styleId="E90BBBA564F0453FABEB9D816A866A95">
    <w:name w:val="E90BBBA564F0453FABEB9D816A866A95"/>
  </w:style>
  <w:style w:type="paragraph" w:customStyle="1" w:styleId="AC66A068901B49049D315E59A852B499">
    <w:name w:val="AC66A068901B49049D315E59A852B499"/>
  </w:style>
  <w:style w:type="paragraph" w:customStyle="1" w:styleId="03E9F2FD1D5546B78824BCE8B70583EF">
    <w:name w:val="03E9F2FD1D5546B78824BCE8B7058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2018-04-22T00:00:00</PublishDate>
  <Abstract/>
  <CompanyAddress>Minnesota State University, Mankato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B64C8F2-00ED-4CB8-B434-AD1F0592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273</TotalTime>
  <Pages>13</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GROUP 7 – CAR RENTAL DATABASE</vt:lpstr>
    </vt:vector>
  </TitlesOfParts>
  <Company>IT 440 – Spring 2018</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7 – CAR RENTAL DATABASE</dc:title>
  <dc:subject>Nhung Do – Khuzaima Shahid – Ezana Tesfaye – Saiteja Thota</dc:subject>
  <dc:creator>Nhung Do</dc:creator>
  <cp:keywords/>
  <cp:lastModifiedBy>Hana Do</cp:lastModifiedBy>
  <cp:revision>281</cp:revision>
  <dcterms:created xsi:type="dcterms:W3CDTF">2018-04-16T21:49:00Z</dcterms:created>
  <dcterms:modified xsi:type="dcterms:W3CDTF">2018-04-17T08:46:00Z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